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5428635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7814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781425" w:rsidRDefault="00870564" w:rsidP="0087056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870564"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EMPRESA</w:t>
                    </w:r>
                    <w:r w:rsidR="00FB6F85" w:rsidRPr="00870564"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 xml:space="preserve">, </w:t>
                    </w:r>
                    <w:r w:rsidR="00234BDF" w:rsidRPr="00870564">
                      <w:rPr>
                        <w:rFonts w:asciiTheme="majorHAnsi" w:eastAsiaTheme="majorEastAsia" w:hAnsiTheme="majorHAnsi" w:cstheme="majorBidi"/>
                        <w:caps/>
                      </w:rPr>
                      <w:t>2</w:t>
                    </w:r>
                    <w:r w:rsidR="006B0B47" w:rsidRPr="00870564">
                      <w:rPr>
                        <w:rFonts w:asciiTheme="majorHAnsi" w:eastAsiaTheme="majorEastAsia" w:hAnsiTheme="majorHAnsi" w:cstheme="majorBidi"/>
                        <w:caps/>
                      </w:rPr>
                      <w:t>ºDAM</w:t>
                    </w:r>
                  </w:p>
                </w:tc>
              </w:sdtContent>
            </w:sdt>
          </w:tr>
          <w:tr w:rsidR="007814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81425" w:rsidRDefault="001B5734" w:rsidP="001B573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Plan de empresa</w:t>
                    </w:r>
                  </w:p>
                </w:tc>
              </w:sdtContent>
            </w:sdt>
          </w:tr>
          <w:tr w:rsidR="0078142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81425" w:rsidRDefault="001B5734" w:rsidP="0082615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Tienda de </w:t>
                    </w:r>
                    <w:r w:rsidR="0082615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compra y venta</w:t>
                    </w: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online</w:t>
                    </w:r>
                  </w:p>
                </w:tc>
              </w:sdtContent>
            </w:sdt>
          </w:tr>
          <w:tr w:rsidR="007814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1425" w:rsidRDefault="00781425">
                <w:pPr>
                  <w:pStyle w:val="Sinespaciado"/>
                  <w:jc w:val="center"/>
                </w:pPr>
              </w:p>
            </w:tc>
          </w:tr>
          <w:tr w:rsidR="007814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1425" w:rsidRDefault="001A727C" w:rsidP="003E3BD9">
                <w:pPr>
                  <w:pStyle w:val="Sinespaciado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E3BD9">
                      <w:rPr>
                        <w:b/>
                        <w:bCs/>
                      </w:rPr>
                      <w:t>Alex Gracia</w:t>
                    </w:r>
                  </w:sdtContent>
                </w:sdt>
              </w:p>
            </w:tc>
          </w:tr>
          <w:tr w:rsidR="007814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2-0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81425" w:rsidRDefault="001654F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07/02/2014</w:t>
                    </w:r>
                  </w:p>
                </w:tc>
              </w:sdtContent>
            </w:sdt>
          </w:tr>
        </w:tbl>
        <w:p w:rsidR="00781425" w:rsidRDefault="00781425"/>
        <w:p w:rsidR="00781425" w:rsidRDefault="0078142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781425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81425" w:rsidRDefault="00AF1BC8" w:rsidP="00AD5B6B">
                    <w:pPr>
                      <w:pStyle w:val="Sinespaciado"/>
                    </w:pPr>
                    <w:r w:rsidRPr="00AF1BC8">
                      <w:t xml:space="preserve">Documento que contiene </w:t>
                    </w:r>
                    <w:r w:rsidR="006815EF">
                      <w:t xml:space="preserve">del punto uno al </w:t>
                    </w:r>
                    <w:r w:rsidR="00AD5B6B">
                      <w:t>ocho</w:t>
                    </w:r>
                    <w:r w:rsidR="006815EF">
                      <w:t xml:space="preserve"> del </w:t>
                    </w:r>
                    <w:proofErr w:type="spellStart"/>
                    <w:r w:rsidR="006815EF">
                      <w:t>pdf</w:t>
                    </w:r>
                    <w:proofErr w:type="spellEnd"/>
                    <w:r w:rsidRPr="00AF1BC8">
                      <w:t xml:space="preserve"> </w:t>
                    </w:r>
                    <w:r w:rsidR="00F770CF">
                      <w:t>“</w:t>
                    </w:r>
                    <w:r w:rsidRPr="00AF1BC8">
                      <w:t>2-Guion Plan de Empresa.pdf</w:t>
                    </w:r>
                    <w:r w:rsidR="00F770CF">
                      <w:t>”.</w:t>
                    </w:r>
                  </w:p>
                </w:tc>
              </w:sdtContent>
            </w:sdt>
          </w:tr>
        </w:tbl>
        <w:p w:rsidR="00781425" w:rsidRDefault="00781425"/>
        <w:p w:rsidR="00781425" w:rsidRDefault="00781425">
          <w:r>
            <w:br w:type="page"/>
          </w:r>
        </w:p>
      </w:sdtContent>
    </w:sdt>
    <w:p w:rsidR="00E06B45" w:rsidRPr="007D088D" w:rsidRDefault="00E06B45" w:rsidP="007D088D">
      <w:pPr>
        <w:spacing w:after="0" w:line="240" w:lineRule="auto"/>
        <w:jc w:val="center"/>
        <w:rPr>
          <w:rFonts w:asciiTheme="majorHAnsi" w:hAnsiTheme="majorHAnsi"/>
          <w:sz w:val="80"/>
          <w:szCs w:val="80"/>
        </w:rPr>
      </w:pPr>
      <w:bookmarkStart w:id="0" w:name="Indice"/>
      <w:r w:rsidRPr="00E66205">
        <w:rPr>
          <w:rFonts w:asciiTheme="majorHAnsi" w:hAnsiTheme="majorHAnsi"/>
          <w:sz w:val="80"/>
          <w:szCs w:val="80"/>
        </w:rPr>
        <w:lastRenderedPageBreak/>
        <w:t>Índice</w:t>
      </w:r>
      <w:bookmarkEnd w:id="0"/>
    </w:p>
    <w:p w:rsidR="00E06B45" w:rsidRPr="004E36AD" w:rsidRDefault="004E36AD" w:rsidP="004E36AD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fldChar w:fldCharType="begin"/>
      </w:r>
      <w:r w:rsidRPr="004E36AD">
        <w:rPr>
          <w:rFonts w:asciiTheme="majorHAnsi" w:hAnsiTheme="majorHAnsi"/>
          <w:sz w:val="40"/>
          <w:szCs w:val="40"/>
        </w:rPr>
        <w:instrText xml:space="preserve"> HYPERLINK  \l "introduccion" </w:instrText>
      </w:r>
      <w:r w:rsidRPr="004E36AD">
        <w:rPr>
          <w:rFonts w:asciiTheme="majorHAnsi" w:hAnsiTheme="majorHAnsi"/>
          <w:sz w:val="40"/>
          <w:szCs w:val="40"/>
        </w:rPr>
        <w:fldChar w:fldCharType="separate"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  <w:r w:rsidR="00A96EF3" w:rsidRPr="004E36AD">
        <w:rPr>
          <w:rFonts w:asciiTheme="majorHAnsi" w:hAnsiTheme="majorHAnsi"/>
          <w:sz w:val="40"/>
          <w:szCs w:val="40"/>
        </w:rPr>
        <w:tab/>
      </w:r>
    </w:p>
    <w:p w:rsidR="00E06B45" w:rsidRPr="004E36AD" w:rsidRDefault="00684A17" w:rsidP="00684A17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 xml:space="preserve">1. </w:t>
      </w:r>
      <w:r w:rsidR="003B337C" w:rsidRPr="004E36AD">
        <w:rPr>
          <w:rFonts w:asciiTheme="majorHAnsi" w:hAnsiTheme="majorHAnsi"/>
          <w:sz w:val="40"/>
          <w:szCs w:val="40"/>
        </w:rPr>
        <w:t>Introducción</w:t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</w:r>
      <w:r w:rsidR="000D145F" w:rsidRPr="004E36AD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4E36AD">
        <w:rPr>
          <w:rFonts w:asciiTheme="majorHAnsi" w:hAnsiTheme="majorHAnsi"/>
          <w:sz w:val="40"/>
          <w:szCs w:val="40"/>
        </w:rPr>
        <w:t>3</w:t>
      </w:r>
    </w:p>
    <w:p w:rsidR="00E06B45" w:rsidRPr="004F5B7B" w:rsidRDefault="00A96EF3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="004E36AD" w:rsidRPr="004E36AD">
        <w:rPr>
          <w:rFonts w:asciiTheme="majorHAnsi" w:hAnsiTheme="majorHAnsi"/>
          <w:sz w:val="40"/>
          <w:szCs w:val="40"/>
        </w:rPr>
        <w:fldChar w:fldCharType="end"/>
      </w:r>
    </w:p>
    <w:p w:rsidR="00E06B45" w:rsidRPr="004E36AD" w:rsidRDefault="004E36AD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"ideaEmpresarial"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  <w:r w:rsidR="00231244" w:rsidRPr="004E36AD">
        <w:rPr>
          <w:rFonts w:asciiTheme="majorHAnsi" w:hAnsiTheme="majorHAnsi"/>
          <w:sz w:val="40"/>
          <w:szCs w:val="40"/>
        </w:rPr>
        <w:tab/>
      </w:r>
    </w:p>
    <w:p w:rsidR="00E06B45" w:rsidRPr="004E36AD" w:rsidRDefault="00684A17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 xml:space="preserve">2. </w:t>
      </w:r>
      <w:r w:rsidR="00990F48" w:rsidRPr="004E36AD">
        <w:rPr>
          <w:rFonts w:asciiTheme="majorHAnsi" w:hAnsiTheme="majorHAnsi"/>
          <w:sz w:val="40"/>
          <w:szCs w:val="40"/>
        </w:rPr>
        <w:t>Idea empresarial</w:t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</w:r>
      <w:r w:rsidR="00990F48" w:rsidRPr="004E36AD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4E36AD">
        <w:rPr>
          <w:rFonts w:asciiTheme="majorHAnsi" w:hAnsiTheme="majorHAnsi"/>
          <w:sz w:val="40"/>
          <w:szCs w:val="40"/>
        </w:rPr>
        <w:t>4</w:t>
      </w:r>
    </w:p>
    <w:p w:rsidR="00E06B45" w:rsidRPr="005A4D51" w:rsidRDefault="00970FD8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Pr="004E36AD">
        <w:rPr>
          <w:rFonts w:asciiTheme="majorHAnsi" w:hAnsiTheme="majorHAnsi"/>
          <w:sz w:val="40"/>
          <w:szCs w:val="40"/>
        </w:rPr>
        <w:tab/>
      </w:r>
      <w:r w:rsidR="004E36AD">
        <w:rPr>
          <w:rFonts w:asciiTheme="majorHAnsi" w:hAnsiTheme="majorHAnsi"/>
          <w:sz w:val="40"/>
          <w:szCs w:val="40"/>
        </w:rPr>
        <w:fldChar w:fldCharType="end"/>
      </w:r>
    </w:p>
    <w:p w:rsidR="00E06B45" w:rsidRPr="00F03962" w:rsidRDefault="00F0396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"datosPromotores"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  <w:r w:rsidR="00D91AEA" w:rsidRPr="00F03962">
        <w:rPr>
          <w:rFonts w:asciiTheme="majorHAnsi" w:hAnsiTheme="majorHAnsi"/>
          <w:sz w:val="40"/>
          <w:szCs w:val="40"/>
        </w:rPr>
        <w:tab/>
      </w:r>
    </w:p>
    <w:p w:rsidR="00E06B45" w:rsidRPr="00F03962" w:rsidRDefault="00A24FF6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03962">
        <w:rPr>
          <w:rFonts w:asciiTheme="majorHAnsi" w:hAnsiTheme="majorHAnsi"/>
          <w:sz w:val="40"/>
          <w:szCs w:val="40"/>
        </w:rPr>
        <w:t>3. Datos de los Promotores</w:t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E66205" w:rsidRPr="00F03962">
        <w:rPr>
          <w:rFonts w:asciiTheme="majorHAnsi" w:hAnsiTheme="majorHAnsi"/>
          <w:sz w:val="40"/>
          <w:szCs w:val="40"/>
        </w:rPr>
        <w:tab/>
      </w:r>
      <w:r w:rsidR="009E1AE3" w:rsidRPr="00F03962">
        <w:rPr>
          <w:rFonts w:asciiTheme="majorHAnsi" w:hAnsiTheme="majorHAnsi"/>
          <w:sz w:val="40"/>
          <w:szCs w:val="40"/>
        </w:rPr>
        <w:t xml:space="preserve">pág.: </w:t>
      </w:r>
      <w:r w:rsidR="00FF5224" w:rsidRPr="00F03962">
        <w:rPr>
          <w:rFonts w:asciiTheme="majorHAnsi" w:hAnsiTheme="majorHAnsi"/>
          <w:sz w:val="40"/>
          <w:szCs w:val="40"/>
        </w:rPr>
        <w:t>5</w:t>
      </w:r>
    </w:p>
    <w:p w:rsidR="00266953" w:rsidRPr="00414829" w:rsidRDefault="00414829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Pr="00F03962">
        <w:rPr>
          <w:rFonts w:asciiTheme="majorHAnsi" w:hAnsiTheme="majorHAnsi"/>
          <w:sz w:val="40"/>
          <w:szCs w:val="40"/>
        </w:rPr>
        <w:tab/>
      </w:r>
      <w:r w:rsidR="00F03962">
        <w:rPr>
          <w:rFonts w:asciiTheme="majorHAnsi" w:hAnsiTheme="majorHAnsi"/>
          <w:sz w:val="40"/>
          <w:szCs w:val="40"/>
        </w:rPr>
        <w:fldChar w:fldCharType="end"/>
      </w:r>
    </w:p>
    <w:p w:rsidR="00266953" w:rsidRPr="00D87C53" w:rsidRDefault="00D87C53" w:rsidP="00D87C53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"recursosHumanos"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  <w:r w:rsidR="008908DD" w:rsidRPr="00D87C53">
        <w:rPr>
          <w:rFonts w:asciiTheme="majorHAnsi" w:hAnsiTheme="majorHAnsi"/>
          <w:sz w:val="40"/>
          <w:szCs w:val="40"/>
        </w:rPr>
        <w:tab/>
      </w:r>
    </w:p>
    <w:p w:rsidR="00266953" w:rsidRPr="00D87C53" w:rsidRDefault="00FB7F6F" w:rsidP="00D87C53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D87C53">
        <w:rPr>
          <w:rFonts w:asciiTheme="majorHAnsi" w:hAnsiTheme="majorHAnsi"/>
          <w:sz w:val="40"/>
          <w:szCs w:val="40"/>
        </w:rPr>
        <w:t>4. Plan de RR.HH</w:t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</w:r>
      <w:r w:rsidR="00266953" w:rsidRPr="00D87C53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D87C53">
        <w:rPr>
          <w:rFonts w:asciiTheme="majorHAnsi" w:hAnsiTheme="majorHAnsi"/>
          <w:sz w:val="40"/>
          <w:szCs w:val="40"/>
        </w:rPr>
        <w:t>6</w:t>
      </w:r>
    </w:p>
    <w:p w:rsidR="007A7088" w:rsidRPr="00D87C53" w:rsidRDefault="007A7088" w:rsidP="00D87C53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</w:p>
    <w:p w:rsidR="00642858" w:rsidRDefault="00642858" w:rsidP="00DF771E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  <w:r w:rsidRPr="00D87C53">
        <w:rPr>
          <w:rFonts w:asciiTheme="majorHAnsi" w:hAnsiTheme="majorHAnsi"/>
          <w:sz w:val="40"/>
          <w:szCs w:val="40"/>
        </w:rPr>
        <w:t>4.1. Inicialmente</w:t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F771E" w:rsidRPr="00D87C53">
        <w:rPr>
          <w:rFonts w:asciiTheme="majorHAnsi" w:hAnsiTheme="majorHAnsi"/>
          <w:sz w:val="40"/>
          <w:szCs w:val="40"/>
        </w:rPr>
        <w:tab/>
      </w:r>
      <w:r w:rsidR="00D87C53">
        <w:rPr>
          <w:rFonts w:asciiTheme="majorHAnsi" w:hAnsiTheme="majorHAnsi"/>
          <w:sz w:val="40"/>
          <w:szCs w:val="40"/>
        </w:rPr>
        <w:fldChar w:fldCharType="end"/>
      </w:r>
    </w:p>
    <w:p w:rsidR="00642858" w:rsidRPr="00F83726" w:rsidRDefault="00F83726" w:rsidP="00F83726">
      <w:pPr>
        <w:spacing w:after="0" w:line="240" w:lineRule="auto"/>
        <w:ind w:firstLine="708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"recursosHumanosFuturista"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642858" w:rsidRPr="00F83726">
        <w:rPr>
          <w:rFonts w:asciiTheme="majorHAnsi" w:hAnsiTheme="majorHAnsi"/>
          <w:sz w:val="40"/>
          <w:szCs w:val="40"/>
        </w:rPr>
        <w:t>4.2. Futuro crecimiento</w:t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</w:r>
      <w:r w:rsidR="00C4188A" w:rsidRPr="00F83726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F83726">
        <w:rPr>
          <w:rFonts w:asciiTheme="majorHAnsi" w:hAnsiTheme="majorHAnsi"/>
          <w:sz w:val="40"/>
          <w:szCs w:val="40"/>
        </w:rPr>
        <w:t>7</w:t>
      </w:r>
    </w:p>
    <w:p w:rsidR="00EE1D3E" w:rsidRDefault="008647DD" w:rsidP="00EE1D3E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Pr="00F83726">
        <w:rPr>
          <w:rFonts w:asciiTheme="majorHAnsi" w:hAnsiTheme="majorHAnsi"/>
          <w:sz w:val="40"/>
          <w:szCs w:val="40"/>
        </w:rPr>
        <w:tab/>
      </w:r>
      <w:r w:rsidR="00F83726">
        <w:rPr>
          <w:rFonts w:asciiTheme="majorHAnsi" w:hAnsiTheme="majorHAnsi"/>
          <w:sz w:val="40"/>
          <w:szCs w:val="40"/>
        </w:rPr>
        <w:fldChar w:fldCharType="end"/>
      </w:r>
    </w:p>
    <w:p w:rsidR="00EE1D3E" w:rsidRPr="0004127B" w:rsidRDefault="0004127B" w:rsidP="00EE1D3E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"analisisEntorno"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  <w:r w:rsidR="0007236F" w:rsidRPr="0004127B">
        <w:rPr>
          <w:rFonts w:asciiTheme="majorHAnsi" w:hAnsiTheme="majorHAnsi"/>
          <w:sz w:val="40"/>
          <w:szCs w:val="40"/>
        </w:rPr>
        <w:tab/>
      </w:r>
    </w:p>
    <w:p w:rsidR="007A7088" w:rsidRPr="0004127B" w:rsidRDefault="00C67EB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04127B">
        <w:rPr>
          <w:rFonts w:asciiTheme="majorHAnsi" w:hAnsiTheme="majorHAnsi"/>
          <w:sz w:val="40"/>
          <w:szCs w:val="40"/>
        </w:rPr>
        <w:t xml:space="preserve">5. </w:t>
      </w:r>
      <w:r w:rsidR="008B0F77" w:rsidRPr="0004127B">
        <w:rPr>
          <w:rFonts w:asciiTheme="majorHAnsi" w:hAnsiTheme="majorHAnsi"/>
          <w:sz w:val="40"/>
          <w:szCs w:val="40"/>
        </w:rPr>
        <w:t>Análisis del entorno</w:t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</w:r>
      <w:r w:rsidR="008B0F77" w:rsidRPr="0004127B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04127B">
        <w:rPr>
          <w:rFonts w:asciiTheme="majorHAnsi" w:hAnsiTheme="majorHAnsi"/>
          <w:sz w:val="40"/>
          <w:szCs w:val="40"/>
        </w:rPr>
        <w:t>8</w:t>
      </w:r>
    </w:p>
    <w:p w:rsidR="008B0F77" w:rsidRDefault="004306F3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Pr="0004127B">
        <w:rPr>
          <w:rFonts w:asciiTheme="majorHAnsi" w:hAnsiTheme="majorHAnsi"/>
          <w:sz w:val="40"/>
          <w:szCs w:val="40"/>
        </w:rPr>
        <w:tab/>
      </w:r>
      <w:r w:rsidR="0004127B">
        <w:rPr>
          <w:rFonts w:asciiTheme="majorHAnsi" w:hAnsiTheme="majorHAnsi"/>
          <w:sz w:val="40"/>
          <w:szCs w:val="40"/>
        </w:rPr>
        <w:fldChar w:fldCharType="end"/>
      </w:r>
    </w:p>
    <w:p w:rsidR="00C67EBF" w:rsidRPr="00636074" w:rsidRDefault="00636074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"planOperaciones"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  <w:r w:rsidR="0064162F" w:rsidRPr="00636074">
        <w:rPr>
          <w:rFonts w:asciiTheme="majorHAnsi" w:hAnsiTheme="majorHAnsi"/>
          <w:sz w:val="40"/>
          <w:szCs w:val="40"/>
        </w:rPr>
        <w:tab/>
      </w:r>
    </w:p>
    <w:p w:rsidR="00E94B47" w:rsidRPr="00636074" w:rsidRDefault="00E94B47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636074">
        <w:rPr>
          <w:rFonts w:asciiTheme="majorHAnsi" w:hAnsiTheme="majorHAnsi"/>
          <w:sz w:val="40"/>
          <w:szCs w:val="40"/>
        </w:rPr>
        <w:t>6. Plan de Operaciones</w:t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  <w:t xml:space="preserve">pág.: </w:t>
      </w:r>
      <w:r w:rsidR="00FF5224" w:rsidRPr="00636074">
        <w:rPr>
          <w:rFonts w:asciiTheme="majorHAnsi" w:hAnsiTheme="majorHAnsi"/>
          <w:sz w:val="40"/>
          <w:szCs w:val="40"/>
        </w:rPr>
        <w:t>9</w:t>
      </w:r>
    </w:p>
    <w:p w:rsidR="00E94B47" w:rsidRDefault="00833A5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Pr="00636074">
        <w:rPr>
          <w:rFonts w:asciiTheme="majorHAnsi" w:hAnsiTheme="majorHAnsi"/>
          <w:sz w:val="40"/>
          <w:szCs w:val="40"/>
        </w:rPr>
        <w:tab/>
      </w:r>
      <w:r w:rsidR="00636074">
        <w:rPr>
          <w:rFonts w:asciiTheme="majorHAnsi" w:hAnsiTheme="majorHAnsi"/>
          <w:sz w:val="40"/>
          <w:szCs w:val="40"/>
        </w:rPr>
        <w:fldChar w:fldCharType="end"/>
      </w:r>
    </w:p>
    <w:p w:rsidR="00CB6F8D" w:rsidRPr="00FF307C" w:rsidRDefault="00FF307C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"marketing"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  <w:r w:rsidR="005E3E2F" w:rsidRPr="00FF307C">
        <w:rPr>
          <w:rFonts w:asciiTheme="majorHAnsi" w:hAnsiTheme="majorHAnsi"/>
          <w:sz w:val="40"/>
          <w:szCs w:val="40"/>
        </w:rPr>
        <w:tab/>
      </w:r>
    </w:p>
    <w:p w:rsidR="00CB6F8D" w:rsidRPr="00FF307C" w:rsidRDefault="005E3E2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F307C">
        <w:rPr>
          <w:rFonts w:asciiTheme="majorHAnsi" w:hAnsiTheme="majorHAnsi"/>
          <w:sz w:val="40"/>
          <w:szCs w:val="40"/>
        </w:rPr>
        <w:t>7. Plan de Marketing</w:t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  <w:t xml:space="preserve">pág.: </w:t>
      </w:r>
      <w:r w:rsidR="008A03C3" w:rsidRPr="00FF307C">
        <w:rPr>
          <w:rFonts w:asciiTheme="majorHAnsi" w:hAnsiTheme="majorHAnsi"/>
          <w:sz w:val="40"/>
          <w:szCs w:val="40"/>
        </w:rPr>
        <w:t>1</w:t>
      </w:r>
      <w:r w:rsidR="00FF5224" w:rsidRPr="00FF307C">
        <w:rPr>
          <w:rFonts w:asciiTheme="majorHAnsi" w:hAnsiTheme="majorHAnsi"/>
          <w:sz w:val="40"/>
          <w:szCs w:val="40"/>
        </w:rPr>
        <w:t>1</w:t>
      </w:r>
    </w:p>
    <w:p w:rsidR="00CB6F8D" w:rsidRDefault="005E3E2F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Pr="00FF307C">
        <w:rPr>
          <w:rFonts w:asciiTheme="majorHAnsi" w:hAnsiTheme="majorHAnsi"/>
          <w:sz w:val="40"/>
          <w:szCs w:val="40"/>
        </w:rPr>
        <w:tab/>
      </w:r>
      <w:r w:rsidR="00FF307C">
        <w:rPr>
          <w:rFonts w:asciiTheme="majorHAnsi" w:hAnsiTheme="majorHAnsi"/>
          <w:sz w:val="40"/>
          <w:szCs w:val="40"/>
        </w:rPr>
        <w:fldChar w:fldCharType="end"/>
      </w:r>
    </w:p>
    <w:p w:rsidR="00FF5224" w:rsidRPr="00BD1F9A" w:rsidRDefault="00BD1F9A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fldChar w:fldCharType="begin"/>
      </w:r>
      <w:r>
        <w:rPr>
          <w:rFonts w:asciiTheme="majorHAnsi" w:hAnsiTheme="majorHAnsi"/>
          <w:sz w:val="40"/>
          <w:szCs w:val="40"/>
        </w:rPr>
        <w:instrText xml:space="preserve"> HYPERLINK  \l "juridicoFormal" </w:instrText>
      </w:r>
      <w:r>
        <w:rPr>
          <w:rFonts w:asciiTheme="majorHAnsi" w:hAnsiTheme="majorHAnsi"/>
          <w:sz w:val="40"/>
          <w:szCs w:val="40"/>
        </w:rPr>
        <w:fldChar w:fldCharType="separate"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</w:p>
    <w:p w:rsidR="00C70BD2" w:rsidRPr="00BD1F9A" w:rsidRDefault="00FF5224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BD1F9A">
        <w:rPr>
          <w:rFonts w:asciiTheme="majorHAnsi" w:hAnsiTheme="majorHAnsi"/>
          <w:sz w:val="40"/>
          <w:szCs w:val="40"/>
        </w:rPr>
        <w:t>8. Plan Jurídico-Formal</w:t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</w:r>
      <w:r w:rsidR="00C70BD2" w:rsidRPr="00BD1F9A">
        <w:rPr>
          <w:rFonts w:asciiTheme="majorHAnsi" w:hAnsiTheme="majorHAnsi"/>
          <w:sz w:val="40"/>
          <w:szCs w:val="40"/>
        </w:rPr>
        <w:tab/>
        <w:t xml:space="preserve">pág.: </w:t>
      </w:r>
      <w:r w:rsidR="00C7583A" w:rsidRPr="00BD1F9A">
        <w:rPr>
          <w:rFonts w:asciiTheme="majorHAnsi" w:hAnsiTheme="majorHAnsi"/>
          <w:sz w:val="40"/>
          <w:szCs w:val="40"/>
        </w:rPr>
        <w:t>12</w:t>
      </w:r>
    </w:p>
    <w:p w:rsidR="00E94B47" w:rsidRPr="00086BBC" w:rsidRDefault="00833A52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Pr="00BD1F9A">
        <w:rPr>
          <w:rFonts w:asciiTheme="majorHAnsi" w:hAnsiTheme="majorHAnsi"/>
          <w:sz w:val="40"/>
          <w:szCs w:val="40"/>
        </w:rPr>
        <w:tab/>
      </w:r>
      <w:r w:rsidR="00BD1F9A">
        <w:rPr>
          <w:rFonts w:asciiTheme="majorHAnsi" w:hAnsiTheme="majorHAnsi"/>
          <w:sz w:val="40"/>
          <w:szCs w:val="40"/>
        </w:rPr>
        <w:fldChar w:fldCharType="end"/>
      </w:r>
    </w:p>
    <w:p w:rsidR="00CB6F8D" w:rsidRPr="000F7CCE" w:rsidRDefault="007A7088" w:rsidP="00E06B45">
      <w:pPr>
        <w:spacing w:after="0" w:line="240" w:lineRule="auto"/>
        <w:rPr>
          <w:rFonts w:asciiTheme="majorHAnsi" w:hAnsiTheme="majorHAnsi"/>
          <w:sz w:val="40"/>
          <w:szCs w:val="40"/>
        </w:rPr>
      </w:pPr>
      <w:r w:rsidRPr="000F7CCE">
        <w:rPr>
          <w:rFonts w:asciiTheme="majorHAnsi" w:hAnsiTheme="majorHAnsi"/>
          <w:sz w:val="40"/>
          <w:szCs w:val="40"/>
        </w:rPr>
        <w:lastRenderedPageBreak/>
        <w:t>Bibliografía</w:t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</w:r>
      <w:r w:rsidRPr="000F7CCE">
        <w:rPr>
          <w:rFonts w:asciiTheme="majorHAnsi" w:hAnsiTheme="majorHAnsi"/>
          <w:sz w:val="40"/>
          <w:szCs w:val="40"/>
        </w:rPr>
        <w:tab/>
        <w:t xml:space="preserve">pág.: </w:t>
      </w:r>
      <w:proofErr w:type="gramStart"/>
      <w:r w:rsidR="00FF5224">
        <w:rPr>
          <w:rFonts w:asciiTheme="majorHAnsi" w:hAnsiTheme="majorHAnsi"/>
          <w:sz w:val="40"/>
          <w:szCs w:val="40"/>
        </w:rPr>
        <w:t>?</w:t>
      </w:r>
      <w:proofErr w:type="gramEnd"/>
    </w:p>
    <w:p w:rsidR="00930C54" w:rsidRPr="00CB6F8D" w:rsidRDefault="00CB6F8D" w:rsidP="00CB6F8D">
      <w:pPr>
        <w:spacing w:after="0" w:line="240" w:lineRule="auto"/>
        <w:rPr>
          <w:b/>
        </w:rPr>
      </w:pPr>
      <w:r w:rsidRPr="00FF5224">
        <w:rPr>
          <w:rFonts w:asciiTheme="majorHAnsi" w:hAnsiTheme="majorHAnsi"/>
          <w:sz w:val="40"/>
          <w:szCs w:val="40"/>
        </w:rPr>
        <w:br w:type="page"/>
      </w:r>
      <w:bookmarkStart w:id="1" w:name="introduccion"/>
      <w:r w:rsidR="0071291E" w:rsidRPr="0071291E">
        <w:rPr>
          <w:b/>
        </w:rPr>
        <w:lastRenderedPageBreak/>
        <w:t>Introducción.</w:t>
      </w:r>
    </w:p>
    <w:bookmarkEnd w:id="1"/>
    <w:p w:rsidR="0071291E" w:rsidRDefault="0071291E" w:rsidP="00CB6F8D">
      <w:pPr>
        <w:spacing w:after="0" w:line="240" w:lineRule="auto"/>
      </w:pPr>
    </w:p>
    <w:p w:rsidR="0071291E" w:rsidRDefault="00CD3A8C" w:rsidP="00E06B45">
      <w:pPr>
        <w:spacing w:after="0" w:line="240" w:lineRule="auto"/>
      </w:pPr>
      <w:r>
        <w:t>Con este trabajo voy a realizar el plan de empresa de la asignatura empresa del ciclo de grado superior de desarrollo de aplicaciones multiplataforma, del segundo curso.</w:t>
      </w:r>
    </w:p>
    <w:p w:rsidR="00B10840" w:rsidRDefault="00B10840" w:rsidP="00E06B45">
      <w:pPr>
        <w:spacing w:after="0" w:line="240" w:lineRule="auto"/>
      </w:pPr>
    </w:p>
    <w:p w:rsidR="009F1983" w:rsidRDefault="00B10840" w:rsidP="00E06B45">
      <w:pPr>
        <w:spacing w:after="0" w:line="240" w:lineRule="auto"/>
      </w:pPr>
      <w:r>
        <w:t>Se trata de explicar todo lo necesario p</w:t>
      </w:r>
      <w:r w:rsidR="00731C9C">
        <w:t xml:space="preserve">ara formar una empresa ficticia, idea empresarial, datos de los promotores, plan de recursos humanos, análisis del entorno, plan de operaciones, </w:t>
      </w:r>
      <w:r w:rsidR="009A3C2D">
        <w:t>plan de marketing, plan jurídico-formal y plan económico-financiero.</w:t>
      </w:r>
    </w:p>
    <w:p w:rsidR="009F1983" w:rsidRDefault="009F1983">
      <w:r>
        <w:br w:type="page"/>
      </w:r>
    </w:p>
    <w:p w:rsidR="00B10840" w:rsidRPr="00DA3C91" w:rsidRDefault="009F1983" w:rsidP="00E06B45">
      <w:pPr>
        <w:spacing w:after="0" w:line="240" w:lineRule="auto"/>
        <w:rPr>
          <w:b/>
        </w:rPr>
      </w:pPr>
      <w:bookmarkStart w:id="2" w:name="ideaEmpresarial"/>
      <w:r w:rsidRPr="00DA3C91">
        <w:rPr>
          <w:b/>
        </w:rPr>
        <w:lastRenderedPageBreak/>
        <w:t>Idea empresarial.</w:t>
      </w:r>
    </w:p>
    <w:bookmarkEnd w:id="2"/>
    <w:p w:rsidR="009F1983" w:rsidRDefault="009F1983" w:rsidP="00E06B45">
      <w:pPr>
        <w:spacing w:after="0" w:line="240" w:lineRule="auto"/>
      </w:pPr>
    </w:p>
    <w:p w:rsidR="009F1983" w:rsidRDefault="007E33B4" w:rsidP="007E33B4">
      <w:pPr>
        <w:pStyle w:val="Prrafodelista"/>
        <w:numPr>
          <w:ilvl w:val="0"/>
          <w:numId w:val="2"/>
        </w:numPr>
        <w:spacing w:after="0" w:line="240" w:lineRule="auto"/>
      </w:pPr>
      <w:r w:rsidRPr="007E33B4">
        <w:rPr>
          <w:u w:val="single"/>
        </w:rPr>
        <w:t>Descripción de</w:t>
      </w:r>
      <w:r w:rsidR="00AF74F0">
        <w:rPr>
          <w:u w:val="single"/>
        </w:rPr>
        <w:t>l</w:t>
      </w:r>
      <w:r w:rsidRPr="007E33B4">
        <w:rPr>
          <w:u w:val="single"/>
        </w:rPr>
        <w:t xml:space="preserve"> negocio</w:t>
      </w:r>
      <w:r>
        <w:t xml:space="preserve">: </w:t>
      </w:r>
      <w:r w:rsidR="001C1AF6">
        <w:t>T</w:t>
      </w:r>
      <w:r w:rsidR="00AF74F0">
        <w:t>ienda online</w:t>
      </w:r>
      <w:r w:rsidR="007F11C4">
        <w:t xml:space="preserve"> que pone </w:t>
      </w:r>
      <w:r w:rsidR="00A56669">
        <w:t>en contacto a un comprador con un vendedor</w:t>
      </w:r>
      <w:r w:rsidR="00E12450">
        <w:t>.</w:t>
      </w:r>
    </w:p>
    <w:p w:rsidR="001C1AF6" w:rsidRDefault="001C1AF6" w:rsidP="001C1AF6">
      <w:pPr>
        <w:spacing w:after="0" w:line="240" w:lineRule="auto"/>
        <w:ind w:left="708"/>
      </w:pPr>
      <w:r>
        <w:t>El usuario que quiere vender algo, tiene que especificar las dimensiones, el peso y el valor del producto a vender para calcular el precio del transporte según tablas facilitadas por la empresa de transporte junto con el porcentaje que se lleva mi empresa; además con una imagen, una descripción y la antigüedad. Con esto, es informado del dinero que puede ganar el usuario.</w:t>
      </w:r>
    </w:p>
    <w:p w:rsidR="001C1AF6" w:rsidRDefault="001C1AF6" w:rsidP="001C1AF6">
      <w:pPr>
        <w:spacing w:after="0" w:line="240" w:lineRule="auto"/>
        <w:ind w:left="708"/>
      </w:pPr>
    </w:p>
    <w:p w:rsidR="001C1AF6" w:rsidRDefault="001C1AF6" w:rsidP="001C1AF6">
      <w:pPr>
        <w:spacing w:after="0" w:line="240" w:lineRule="auto"/>
        <w:ind w:left="708"/>
      </w:pPr>
      <w:r>
        <w:t>El usuario, que quiere comprar, accede a mi página web, busca el objeto que desea, cuando lo encuentra compara precios y cuando quiere comprarlo introduce sus datos bancarios.</w:t>
      </w:r>
    </w:p>
    <w:p w:rsidR="001C1AF6" w:rsidRDefault="001C1AF6" w:rsidP="001C1AF6">
      <w:pPr>
        <w:spacing w:after="0" w:line="240" w:lineRule="auto"/>
        <w:ind w:left="708"/>
      </w:pPr>
      <w:r>
        <w:t>Este dinero es repartido según cálculos de mi página web a la empresa de transporte, a la mía y al vendedor.</w:t>
      </w:r>
    </w:p>
    <w:p w:rsidR="004D0116" w:rsidRDefault="004D0116" w:rsidP="004D0116">
      <w:pPr>
        <w:spacing w:after="0" w:line="240" w:lineRule="auto"/>
      </w:pPr>
    </w:p>
    <w:p w:rsidR="00E12450" w:rsidRDefault="008E508B" w:rsidP="007E33B4">
      <w:pPr>
        <w:pStyle w:val="Prrafodelista"/>
        <w:numPr>
          <w:ilvl w:val="0"/>
          <w:numId w:val="2"/>
        </w:numPr>
        <w:spacing w:after="0" w:line="240" w:lineRule="auto"/>
      </w:pPr>
      <w:r>
        <w:rPr>
          <w:u w:val="single"/>
        </w:rPr>
        <w:t>Nombre comercial</w:t>
      </w:r>
      <w:r w:rsidRPr="008E508B">
        <w:t>:</w:t>
      </w:r>
      <w:r w:rsidR="001C41EE">
        <w:t xml:space="preserve"> </w:t>
      </w:r>
      <w:proofErr w:type="spellStart"/>
      <w:r w:rsidR="00EB6604">
        <w:t>Compr</w:t>
      </w:r>
      <w:proofErr w:type="spellEnd"/>
      <w:r w:rsidR="00EB6604">
        <w:t xml:space="preserve">@ </w:t>
      </w:r>
      <w:proofErr w:type="spellStart"/>
      <w:r w:rsidR="00EB6604">
        <w:t>Vent</w:t>
      </w:r>
      <w:proofErr w:type="spellEnd"/>
      <w:r w:rsidR="00EB6604">
        <w:t>@</w:t>
      </w:r>
      <w:r w:rsidR="000F53DD">
        <w:t>.</w:t>
      </w:r>
    </w:p>
    <w:p w:rsidR="004D0116" w:rsidRDefault="004D0116" w:rsidP="004D0116">
      <w:pPr>
        <w:spacing w:after="0" w:line="240" w:lineRule="auto"/>
      </w:pPr>
    </w:p>
    <w:p w:rsidR="00A54D90" w:rsidRDefault="00206871" w:rsidP="007E33B4">
      <w:pPr>
        <w:pStyle w:val="Prrafodelista"/>
        <w:numPr>
          <w:ilvl w:val="0"/>
          <w:numId w:val="2"/>
        </w:numPr>
        <w:spacing w:after="0" w:line="240" w:lineRule="auto"/>
      </w:pPr>
      <w:r w:rsidRPr="00206871">
        <w:rPr>
          <w:u w:val="single"/>
        </w:rPr>
        <w:t>Logotipo</w:t>
      </w:r>
      <w:r w:rsidR="00A54D90">
        <w:t>:</w:t>
      </w:r>
    </w:p>
    <w:p w:rsidR="00416BFE" w:rsidRDefault="003B626C" w:rsidP="00416BFE">
      <w:pPr>
        <w:spacing w:after="0" w:line="240" w:lineRule="auto"/>
        <w:ind w:left="1788" w:firstLine="336"/>
      </w:pPr>
      <w:r>
        <w:rPr>
          <w:noProof/>
          <w:lang w:eastAsia="es-ES"/>
        </w:rPr>
        <w:drawing>
          <wp:inline distT="0" distB="0" distL="0" distR="0" wp14:anchorId="1A0F3F3D" wp14:editId="55F9C62D">
            <wp:extent cx="1428750" cy="14287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oEmpres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C3" w:rsidRPr="003931C3" w:rsidRDefault="008843C3" w:rsidP="002764BD">
      <w:pPr>
        <w:spacing w:after="0" w:line="240" w:lineRule="auto"/>
        <w:ind w:left="1788" w:firstLine="336"/>
        <w:rPr>
          <w:i/>
        </w:rPr>
      </w:pPr>
      <w:r w:rsidRPr="003931C3">
        <w:rPr>
          <w:i/>
        </w:rPr>
        <w:t>Explicación: al se</w:t>
      </w:r>
      <w:r w:rsidR="002764BD" w:rsidRPr="003931C3">
        <w:rPr>
          <w:i/>
        </w:rPr>
        <w:t>r una empresa web, las a son @, he escogido el color verde porque la compra de segunda mano reduce la contaminaci</w:t>
      </w:r>
      <w:r w:rsidR="004735AE" w:rsidRPr="003931C3">
        <w:rPr>
          <w:i/>
        </w:rPr>
        <w:t>ón y el fondo es de color negro para que resalten las letras y el verde.</w:t>
      </w:r>
    </w:p>
    <w:p w:rsidR="00416BFE" w:rsidRDefault="00416BFE">
      <w:r>
        <w:br w:type="page"/>
      </w:r>
    </w:p>
    <w:p w:rsidR="003C5D4B" w:rsidRPr="00F3347E" w:rsidRDefault="003C5D4B" w:rsidP="003C5D4B">
      <w:pPr>
        <w:spacing w:after="0" w:line="240" w:lineRule="auto"/>
        <w:rPr>
          <w:b/>
        </w:rPr>
      </w:pPr>
      <w:bookmarkStart w:id="3" w:name="datosPromotores"/>
      <w:r w:rsidRPr="00F3347E">
        <w:rPr>
          <w:b/>
        </w:rPr>
        <w:lastRenderedPageBreak/>
        <w:t>Datos de los Promotores (Personales-Formación-Experiencia)</w:t>
      </w:r>
    </w:p>
    <w:bookmarkEnd w:id="3"/>
    <w:p w:rsidR="003C5D4B" w:rsidRDefault="003C5D4B" w:rsidP="003C5D4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3109"/>
        <w:gridCol w:w="2519"/>
        <w:gridCol w:w="374"/>
        <w:gridCol w:w="328"/>
        <w:gridCol w:w="401"/>
        <w:gridCol w:w="331"/>
      </w:tblGrid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Factores</w:t>
            </w:r>
          </w:p>
        </w:tc>
        <w:tc>
          <w:tcPr>
            <w:tcW w:w="375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1</w:t>
            </w:r>
          </w:p>
        </w:tc>
        <w:tc>
          <w:tcPr>
            <w:tcW w:w="328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2</w:t>
            </w:r>
          </w:p>
        </w:tc>
        <w:tc>
          <w:tcPr>
            <w:tcW w:w="402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3</w:t>
            </w:r>
          </w:p>
        </w:tc>
        <w:tc>
          <w:tcPr>
            <w:tcW w:w="328" w:type="dxa"/>
            <w:tcBorders>
              <w:top w:val="nil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4</w:t>
            </w:r>
          </w:p>
        </w:tc>
      </w:tr>
      <w:tr w:rsidR="00F04747" w:rsidRPr="00F04747" w:rsidTr="00C268B9">
        <w:tc>
          <w:tcPr>
            <w:tcW w:w="1619" w:type="dxa"/>
            <w:tcBorders>
              <w:top w:val="dashed" w:sz="12" w:space="0" w:color="984806" w:themeColor="accent6" w:themeShade="80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Edad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5308AB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Estudios realizados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Conocimientos especializados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DATOS</w:t>
            </w: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Idiomas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OBJETIVOS</w:t>
            </w: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Experiencia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Empatía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Modales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5668" w:type="dxa"/>
            <w:gridSpan w:val="2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Capacidad negociadora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6A40C4" w:rsidRPr="00F04747" w:rsidRDefault="006A40C4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6A40C4" w:rsidRPr="00F04747" w:rsidRDefault="0042266F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dashed" w:sz="12" w:space="0" w:color="984806" w:themeColor="accent6" w:themeShade="80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Sinceridad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FC782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EXPRESIVIDAD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Serenidad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69296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Locuaz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C6FB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Vivaz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B27DF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Simpatía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1175EE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Dominante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CA1E48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SOCIABILIDAD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8C415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Extravertido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8E641D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Cooperación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E94193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Sociable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2C5369" w:rsidP="003C5D4B">
            <w:pPr>
              <w:rPr>
                <w:b/>
                <w:color w:val="4F6228" w:themeColor="accent3" w:themeShade="80"/>
              </w:rPr>
            </w:pPr>
            <w:r w:rsidRPr="00F04747">
              <w:rPr>
                <w:b/>
                <w:color w:val="4F6228" w:themeColor="accent3" w:themeShade="80"/>
              </w:rPr>
              <w:t>PERSONALIDAD</w:t>
            </w: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Alegre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Activo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Seguro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AA5509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D12A31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COMPORTAMIENTO</w:t>
            </w: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936D70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Ordenado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341885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Confiado en sí mismo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DC42FC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Confiado en los demás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DC42FC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Control de sí mismo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dashed" w:sz="12" w:space="0" w:color="984806" w:themeColor="accent6" w:themeShade="80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4C491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ÉTICA</w:t>
            </w:r>
          </w:p>
        </w:tc>
        <w:tc>
          <w:tcPr>
            <w:tcW w:w="2540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12" w:space="0" w:color="984806" w:themeColor="accent6" w:themeShade="80"/>
            </w:tcBorders>
          </w:tcPr>
          <w:p w:rsidR="000D5855" w:rsidRPr="00F04747" w:rsidRDefault="007F319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Ambición</w:t>
            </w:r>
          </w:p>
        </w:tc>
        <w:tc>
          <w:tcPr>
            <w:tcW w:w="375" w:type="dxa"/>
            <w:tcBorders>
              <w:top w:val="dashed" w:sz="12" w:space="0" w:color="984806" w:themeColor="accent6" w:themeShade="80"/>
              <w:left w:val="dashed" w:sz="12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dashed" w:sz="8" w:space="0" w:color="984806" w:themeColor="accent6" w:themeShade="80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  <w:tc>
          <w:tcPr>
            <w:tcW w:w="328" w:type="dxa"/>
            <w:tcBorders>
              <w:top w:val="dashed" w:sz="12" w:space="0" w:color="984806" w:themeColor="accent6" w:themeShade="80"/>
              <w:left w:val="dashed" w:sz="8" w:space="0" w:color="984806" w:themeColor="accent6" w:themeShade="80"/>
              <w:bottom w:val="dashed" w:sz="8" w:space="0" w:color="984806" w:themeColor="accent6" w:themeShade="80"/>
              <w:right w:val="nil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</w:tr>
      <w:tr w:rsidR="00F04747" w:rsidRPr="00F04747" w:rsidTr="00C268B9">
        <w:tc>
          <w:tcPr>
            <w:tcW w:w="1619" w:type="dxa"/>
            <w:tcBorders>
              <w:top w:val="nil"/>
              <w:left w:val="nil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128" w:type="dxa"/>
            <w:tcBorders>
              <w:top w:val="nil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2540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nil"/>
              <w:right w:val="dashed" w:sz="12" w:space="0" w:color="984806" w:themeColor="accent6" w:themeShade="80"/>
            </w:tcBorders>
          </w:tcPr>
          <w:p w:rsidR="000D5855" w:rsidRPr="00F04747" w:rsidRDefault="007F319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Lealtad</w:t>
            </w:r>
          </w:p>
        </w:tc>
        <w:tc>
          <w:tcPr>
            <w:tcW w:w="375" w:type="dxa"/>
            <w:tcBorders>
              <w:top w:val="dashed" w:sz="8" w:space="0" w:color="984806" w:themeColor="accent6" w:themeShade="80"/>
              <w:left w:val="dashed" w:sz="12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402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dashed" w:sz="8" w:space="0" w:color="984806" w:themeColor="accent6" w:themeShade="80"/>
            </w:tcBorders>
          </w:tcPr>
          <w:p w:rsidR="000D5855" w:rsidRPr="00F04747" w:rsidRDefault="000D5855" w:rsidP="003C5D4B">
            <w:pPr>
              <w:rPr>
                <w:color w:val="4F6228" w:themeColor="accent3" w:themeShade="80"/>
              </w:rPr>
            </w:pPr>
          </w:p>
        </w:tc>
        <w:tc>
          <w:tcPr>
            <w:tcW w:w="328" w:type="dxa"/>
            <w:tcBorders>
              <w:top w:val="dashed" w:sz="8" w:space="0" w:color="984806" w:themeColor="accent6" w:themeShade="80"/>
              <w:left w:val="dashed" w:sz="8" w:space="0" w:color="984806" w:themeColor="accent6" w:themeShade="80"/>
              <w:bottom w:val="nil"/>
              <w:right w:val="nil"/>
            </w:tcBorders>
          </w:tcPr>
          <w:p w:rsidR="000D5855" w:rsidRPr="00F04747" w:rsidRDefault="00C24586" w:rsidP="003C5D4B">
            <w:pPr>
              <w:rPr>
                <w:color w:val="4F6228" w:themeColor="accent3" w:themeShade="80"/>
              </w:rPr>
            </w:pPr>
            <w:r w:rsidRPr="00F04747">
              <w:rPr>
                <w:color w:val="4F6228" w:themeColor="accent3" w:themeShade="80"/>
              </w:rPr>
              <w:t>X</w:t>
            </w:r>
          </w:p>
        </w:tc>
      </w:tr>
    </w:tbl>
    <w:p w:rsidR="008D5CBE" w:rsidRDefault="008D5CBE" w:rsidP="003C5D4B">
      <w:pPr>
        <w:spacing w:after="0" w:line="240" w:lineRule="auto"/>
      </w:pPr>
    </w:p>
    <w:p w:rsidR="00F91CF8" w:rsidRDefault="00F91CF8" w:rsidP="003C5D4B">
      <w:pPr>
        <w:spacing w:after="0" w:line="240" w:lineRule="auto"/>
      </w:pPr>
      <w:r>
        <w:t>1 = Poca dotación</w:t>
      </w:r>
      <w:r>
        <w:tab/>
      </w:r>
      <w:r w:rsidR="005C6359">
        <w:tab/>
      </w:r>
      <w:r>
        <w:t>2 = Regu</w:t>
      </w:r>
      <w:r w:rsidR="005C6359">
        <w:t>lar</w:t>
      </w:r>
      <w:r w:rsidR="005C6359">
        <w:tab/>
      </w:r>
      <w:r w:rsidR="005C6359">
        <w:tab/>
        <w:t>3 = Favorable</w:t>
      </w:r>
      <w:r w:rsidR="005C6359">
        <w:tab/>
      </w:r>
      <w:r w:rsidR="005C6359">
        <w:tab/>
        <w:t>4 = Muy buena</w:t>
      </w:r>
    </w:p>
    <w:p w:rsidR="008D5CBE" w:rsidRDefault="008D5CBE">
      <w:r>
        <w:br w:type="page"/>
      </w:r>
    </w:p>
    <w:p w:rsidR="003C5D4B" w:rsidRPr="008D5CBE" w:rsidRDefault="00C4188A" w:rsidP="003C5D4B">
      <w:pPr>
        <w:spacing w:after="0" w:line="240" w:lineRule="auto"/>
        <w:rPr>
          <w:b/>
        </w:rPr>
      </w:pPr>
      <w:bookmarkStart w:id="4" w:name="recursosHumanos"/>
      <w:r>
        <w:rPr>
          <w:b/>
        </w:rPr>
        <w:lastRenderedPageBreak/>
        <w:t>Plan de RR.HH</w:t>
      </w:r>
      <w:r w:rsidR="008D5CBE" w:rsidRPr="008D5CBE">
        <w:rPr>
          <w:b/>
        </w:rPr>
        <w:t xml:space="preserve"> inicialmente</w:t>
      </w:r>
      <w:r>
        <w:rPr>
          <w:b/>
        </w:rPr>
        <w:t>.</w:t>
      </w:r>
    </w:p>
    <w:bookmarkEnd w:id="4"/>
    <w:p w:rsidR="008D5CBE" w:rsidRDefault="008D5CBE" w:rsidP="003C5D4B">
      <w:pPr>
        <w:spacing w:after="0" w:line="240" w:lineRule="auto"/>
      </w:pPr>
    </w:p>
    <w:p w:rsidR="008D5CBE" w:rsidRDefault="00C3728F" w:rsidP="000E31FC">
      <w:pPr>
        <w:pStyle w:val="Prrafodelista"/>
        <w:numPr>
          <w:ilvl w:val="0"/>
          <w:numId w:val="3"/>
        </w:numPr>
        <w:spacing w:after="0" w:line="240" w:lineRule="auto"/>
      </w:pPr>
      <w:r w:rsidRPr="00C3728F">
        <w:rPr>
          <w:u w:val="single"/>
        </w:rPr>
        <w:t>Personal a contratar</w:t>
      </w:r>
      <w:r>
        <w:t>:</w:t>
      </w:r>
      <w:r w:rsidR="00C543FE">
        <w:t xml:space="preserve"> </w:t>
      </w:r>
      <w:r w:rsidR="008F3538">
        <w:t>dos</w:t>
      </w:r>
      <w:r w:rsidR="005C16EF">
        <w:t xml:space="preserve"> persona</w:t>
      </w:r>
      <w:r w:rsidR="008F3538">
        <w:t>s</w:t>
      </w:r>
      <w:r w:rsidR="005C16EF">
        <w:t xml:space="preserve">, el fundador de la empresa que </w:t>
      </w:r>
      <w:r w:rsidR="00432C3A">
        <w:t>es</w:t>
      </w:r>
      <w:r w:rsidR="005C16EF">
        <w:t xml:space="preserve"> programador y </w:t>
      </w:r>
      <w:r w:rsidR="008F3538">
        <w:t>un/a licenciado/a en marketing.</w:t>
      </w:r>
      <w:r w:rsidR="000E31FC">
        <w:t xml:space="preserve"> </w:t>
      </w:r>
      <w:r w:rsidR="004633F3">
        <w:t xml:space="preserve">Y </w:t>
      </w:r>
      <w:r w:rsidR="00201BA5">
        <w:t>dos</w:t>
      </w:r>
      <w:r w:rsidR="005C16EF">
        <w:t xml:space="preserve"> empresas externas a la </w:t>
      </w:r>
      <w:r w:rsidR="00B536AE">
        <w:t>principal</w:t>
      </w:r>
      <w:r w:rsidR="005C16EF">
        <w:t>.</w:t>
      </w:r>
    </w:p>
    <w:p w:rsidR="00F95422" w:rsidRDefault="00F95422" w:rsidP="00F95422">
      <w:pPr>
        <w:spacing w:after="0" w:line="240" w:lineRule="auto"/>
      </w:pPr>
    </w:p>
    <w:p w:rsidR="00C3728F" w:rsidRDefault="00C3728F" w:rsidP="00C3728F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Organigrama</w:t>
      </w:r>
      <w:r w:rsidRPr="00C3728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1398"/>
        <w:gridCol w:w="1978"/>
        <w:gridCol w:w="2266"/>
      </w:tblGrid>
      <w:tr w:rsidR="00896788" w:rsidTr="00896788">
        <w:tc>
          <w:tcPr>
            <w:tcW w:w="0" w:type="auto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896788" w:rsidRDefault="00896788" w:rsidP="00896788">
            <w:pPr>
              <w:jc w:val="center"/>
            </w:pPr>
            <w:r w:rsidRPr="00AE7A35">
              <w:t>Fundador de la empresa</w:t>
            </w:r>
          </w:p>
        </w:tc>
      </w:tr>
      <w:tr w:rsidR="00A14E19" w:rsidTr="000B74BA">
        <w:tc>
          <w:tcPr>
            <w:tcW w:w="0" w:type="auto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A14E19" w:rsidRPr="00F77051" w:rsidRDefault="00A14E19" w:rsidP="00307AF0">
            <w:pPr>
              <w:jc w:val="center"/>
            </w:pPr>
            <w:r w:rsidRPr="00F77051">
              <w:t>Marketin</w:t>
            </w:r>
            <w:r>
              <w:t>g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A14E19" w:rsidRDefault="00A14E19" w:rsidP="00A14E19">
            <w:pPr>
              <w:jc w:val="center"/>
            </w:pPr>
            <w:r w:rsidRPr="00F77051">
              <w:t>Web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A14E19" w:rsidRPr="00F77051" w:rsidRDefault="00A14E19" w:rsidP="00307AF0">
            <w:pPr>
              <w:jc w:val="center"/>
            </w:pPr>
            <w:r w:rsidRPr="00F77051">
              <w:t>Transporte</w:t>
            </w:r>
          </w:p>
        </w:tc>
      </w:tr>
      <w:tr w:rsidR="00A14E19" w:rsidTr="002C5DCC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</w:tcPr>
          <w:p w:rsidR="00A14E19" w:rsidRDefault="00A14E19" w:rsidP="00187169">
            <w:r>
              <w:t>Licenciado en marketing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dotted" w:sz="4" w:space="0" w:color="auto"/>
            </w:tcBorders>
          </w:tcPr>
          <w:p w:rsidR="00A14E19" w:rsidRDefault="00A14E19" w:rsidP="007C4FEB">
            <w:r>
              <w:t>Programador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nil"/>
              <w:right w:val="double" w:sz="4" w:space="0" w:color="auto"/>
            </w:tcBorders>
          </w:tcPr>
          <w:p w:rsidR="00A14E19" w:rsidRDefault="00A14E19" w:rsidP="007C4FEB">
            <w:r>
              <w:t xml:space="preserve">Empresa de </w:t>
            </w:r>
            <w:r w:rsidRPr="00D33441">
              <w:rPr>
                <w:lang w:val="en-US"/>
              </w:rPr>
              <w:t>hosting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A14E19" w:rsidRDefault="00A14E19" w:rsidP="007C4FEB">
            <w:r>
              <w:t>Empresa de transporte</w:t>
            </w:r>
          </w:p>
        </w:tc>
      </w:tr>
    </w:tbl>
    <w:p w:rsidR="00F95422" w:rsidRDefault="00F95422" w:rsidP="00F95422">
      <w:pPr>
        <w:spacing w:after="0" w:line="240" w:lineRule="auto"/>
      </w:pPr>
    </w:p>
    <w:p w:rsidR="00F95422" w:rsidRDefault="00913F3E" w:rsidP="00C3728F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Descripción de puestos</w:t>
      </w:r>
      <w:r w:rsidRPr="00913F3E">
        <w:t>:</w:t>
      </w:r>
      <w:r w:rsidR="00F95422">
        <w:t xml:space="preserve"> </w:t>
      </w:r>
      <w:r w:rsidR="002411D2">
        <w:t>El fundador de la empresa se ocupa de contratar al personal, de la contabilidad y del mantenimiento de la web.</w:t>
      </w:r>
      <w:r w:rsidR="00D33441">
        <w:t xml:space="preserve"> La</w:t>
      </w:r>
      <w:r w:rsidR="00450AC4">
        <w:t>/el</w:t>
      </w:r>
      <w:r w:rsidR="00D33441">
        <w:t xml:space="preserve"> </w:t>
      </w:r>
      <w:r w:rsidR="00450AC4">
        <w:t>licenciada/o en marketing</w:t>
      </w:r>
      <w:r w:rsidR="00D33441">
        <w:t xml:space="preserve"> se encarga de dar a conocer la empresa a diferentes sectores, empresariales y familiares. La función de la empresa de </w:t>
      </w:r>
      <w:proofErr w:type="spellStart"/>
      <w:r w:rsidR="00D33441" w:rsidRPr="004D0116">
        <w:t>hosting</w:t>
      </w:r>
      <w:proofErr w:type="spellEnd"/>
      <w:r w:rsidR="007635C1">
        <w:t xml:space="preserve"> es</w:t>
      </w:r>
      <w:r w:rsidR="00D33441">
        <w:t xml:space="preserve"> proveer</w:t>
      </w:r>
      <w:r w:rsidR="007635C1">
        <w:t>,</w:t>
      </w:r>
      <w:r w:rsidR="00D33441">
        <w:t xml:space="preserve"> al programador</w:t>
      </w:r>
      <w:r w:rsidR="007635C1">
        <w:t>,</w:t>
      </w:r>
      <w:r w:rsidR="00D33441">
        <w:t xml:space="preserve"> de un sitio online donde alojar su web. Y la empresa de transporte tiene la obligación de </w:t>
      </w:r>
      <w:r w:rsidR="00E94BFA">
        <w:t>recoger el material y de llevarlo al propietario nuevo.</w:t>
      </w:r>
    </w:p>
    <w:p w:rsidR="00913F3E" w:rsidRDefault="00913F3E" w:rsidP="00F95422">
      <w:pPr>
        <w:spacing w:after="0" w:line="240" w:lineRule="auto"/>
      </w:pPr>
    </w:p>
    <w:p w:rsidR="00AE464B" w:rsidRDefault="00AE464B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Reclutamiento</w:t>
      </w:r>
      <w:r w:rsidR="00F31984">
        <w:rPr>
          <w:u w:val="single"/>
        </w:rPr>
        <w:t xml:space="preserve"> y selección</w:t>
      </w:r>
      <w:r w:rsidRPr="00AE464B">
        <w:t>:</w:t>
      </w:r>
      <w:r>
        <w:t xml:space="preserve"> </w:t>
      </w:r>
      <w:r w:rsidR="00187169">
        <w:t xml:space="preserve">La/el licenciada/o en marketing </w:t>
      </w:r>
      <w:r w:rsidR="00231D36">
        <w:t xml:space="preserve">será escogida en una bolsa de trabajo de una universidad. </w:t>
      </w:r>
      <w:r w:rsidR="000B0023">
        <w:t xml:space="preserve">La empresa de </w:t>
      </w:r>
      <w:proofErr w:type="spellStart"/>
      <w:r w:rsidR="000B0023" w:rsidRPr="004D0116">
        <w:t>hosting</w:t>
      </w:r>
      <w:proofErr w:type="spellEnd"/>
      <w:r w:rsidR="000B0023">
        <w:t xml:space="preserve"> y la empresa de transporte serán elegidas buscando en la web.</w:t>
      </w:r>
      <w:r w:rsidR="000603C0">
        <w:t xml:space="preserve"> Y el programador, en un principio será el propio fundador de la empresa.</w:t>
      </w:r>
    </w:p>
    <w:p w:rsidR="00F95422" w:rsidRDefault="00F95422" w:rsidP="00F95422">
      <w:pPr>
        <w:spacing w:after="0" w:line="240" w:lineRule="auto"/>
      </w:pPr>
    </w:p>
    <w:p w:rsidR="007F0C5D" w:rsidRDefault="007F0C5D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Costes salariales</w:t>
      </w:r>
      <w:r w:rsidRPr="007F0C5D">
        <w:t>:</w:t>
      </w:r>
      <w:r>
        <w:t xml:space="preserve"> </w:t>
      </w:r>
      <w:r w:rsidR="008A3250">
        <w:t xml:space="preserve">La empresa de </w:t>
      </w:r>
      <w:proofErr w:type="spellStart"/>
      <w:r w:rsidR="008A3250" w:rsidRPr="00F16389">
        <w:t>hosting</w:t>
      </w:r>
      <w:proofErr w:type="spellEnd"/>
      <w:r w:rsidR="008A3250">
        <w:t xml:space="preserve"> y la empresa de transporte son pagadas al </w:t>
      </w:r>
      <w:r w:rsidR="00102956">
        <w:t>mes</w:t>
      </w:r>
      <w:r w:rsidR="008A3250">
        <w:t xml:space="preserve"> con</w:t>
      </w:r>
      <w:r w:rsidR="00F16389">
        <w:t xml:space="preserve"> la</w:t>
      </w:r>
      <w:r w:rsidR="008A3250">
        <w:t xml:space="preserve"> seguridad</w:t>
      </w:r>
      <w:r w:rsidR="00F16389">
        <w:t xml:space="preserve"> social</w:t>
      </w:r>
      <w:r w:rsidR="008A3250">
        <w:t xml:space="preserve"> incluida por ellas mismas.</w:t>
      </w:r>
    </w:p>
    <w:p w:rsidR="00A247CA" w:rsidRDefault="00BD57F8" w:rsidP="00A247CA">
      <w:pPr>
        <w:spacing w:after="0" w:line="240" w:lineRule="auto"/>
        <w:ind w:left="708"/>
      </w:pPr>
      <w:r>
        <w:t>El programador</w:t>
      </w:r>
      <w:r w:rsidR="00ED0F9D">
        <w:t xml:space="preserve"> y el/la licenciado/a en marketing</w:t>
      </w:r>
      <w:r>
        <w:t xml:space="preserve"> cobrará</w:t>
      </w:r>
      <w:r w:rsidR="00ED0F9D">
        <w:t>n</w:t>
      </w:r>
      <w:r>
        <w:t xml:space="preserve"> el salario mínimo actual</w:t>
      </w:r>
      <w:r w:rsidR="00584394">
        <w:t xml:space="preserve"> </w:t>
      </w:r>
      <w:r w:rsidR="00584394" w:rsidRPr="006E0FDC">
        <w:rPr>
          <w:i/>
        </w:rPr>
        <w:t>(21,51 € al día)</w:t>
      </w:r>
      <w:r>
        <w:t xml:space="preserve"> más el 35% de la seguridad social que le será descontado</w:t>
      </w:r>
      <w:r w:rsidR="00C26F8B">
        <w:t xml:space="preserve"> a la empresa sin afectar al</w:t>
      </w:r>
      <w:r>
        <w:t xml:space="preserve"> salario</w:t>
      </w:r>
      <w:r w:rsidR="00BD425B">
        <w:t xml:space="preserve"> de</w:t>
      </w:r>
      <w:r w:rsidR="00C26F8B">
        <w:t xml:space="preserve"> </w:t>
      </w:r>
      <w:r w:rsidR="00BD425B">
        <w:t xml:space="preserve">los </w:t>
      </w:r>
      <w:r w:rsidR="00C26F8B">
        <w:t>empleado</w:t>
      </w:r>
      <w:r w:rsidR="00BD425B">
        <w:t>s</w:t>
      </w:r>
      <w:r>
        <w:t>.</w:t>
      </w:r>
    </w:p>
    <w:p w:rsidR="00F95422" w:rsidRDefault="00F95422" w:rsidP="00F95422">
      <w:pPr>
        <w:spacing w:after="0" w:line="240" w:lineRule="auto"/>
      </w:pPr>
    </w:p>
    <w:p w:rsidR="00F968A9" w:rsidRDefault="00F968A9" w:rsidP="007F0C5D">
      <w:pPr>
        <w:pStyle w:val="Prrafodelista"/>
        <w:numPr>
          <w:ilvl w:val="0"/>
          <w:numId w:val="3"/>
        </w:numPr>
        <w:spacing w:after="0" w:line="240" w:lineRule="auto"/>
      </w:pPr>
      <w:r>
        <w:rPr>
          <w:u w:val="single"/>
        </w:rPr>
        <w:t>Gestión de los recursos humanos</w:t>
      </w:r>
      <w:r w:rsidRPr="00F968A9">
        <w:t>:</w:t>
      </w:r>
      <w:r>
        <w:t xml:space="preserve"> </w:t>
      </w:r>
      <w:r w:rsidR="00936372">
        <w:t>cada vez que la empresa obtenga más ganancias se estudiará la posibilidad de hacer una retribuci</w:t>
      </w:r>
      <w:r w:rsidR="00E71E14">
        <w:t>ón positiva</w:t>
      </w:r>
      <w:r w:rsidR="00BA6FAF">
        <w:t xml:space="preserve"> a los trabajadores</w:t>
      </w:r>
      <w:r w:rsidR="00936372">
        <w:t>.</w:t>
      </w:r>
    </w:p>
    <w:p w:rsidR="003E09F7" w:rsidRDefault="003E09F7">
      <w:r>
        <w:br w:type="page"/>
      </w:r>
    </w:p>
    <w:p w:rsidR="00E71E14" w:rsidRPr="00C4188A" w:rsidRDefault="00C4188A" w:rsidP="00EF0A7A">
      <w:pPr>
        <w:spacing w:after="0" w:line="240" w:lineRule="auto"/>
        <w:rPr>
          <w:b/>
        </w:rPr>
      </w:pPr>
      <w:bookmarkStart w:id="5" w:name="recursosHumanosFuturista"/>
      <w:r w:rsidRPr="00C4188A">
        <w:rPr>
          <w:b/>
        </w:rPr>
        <w:lastRenderedPageBreak/>
        <w:t>Plan de RR.HH en un escenario de futuro crecimiento.</w:t>
      </w:r>
    </w:p>
    <w:bookmarkEnd w:id="5"/>
    <w:p w:rsidR="00C4188A" w:rsidRDefault="00C4188A" w:rsidP="00EF0A7A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 w:rsidRPr="00C3728F">
        <w:rPr>
          <w:u w:val="single"/>
        </w:rPr>
        <w:t>Personal a contratar</w:t>
      </w:r>
      <w:r>
        <w:t xml:space="preserve">: </w:t>
      </w:r>
      <w:r w:rsidR="003F427A">
        <w:t>cuatro</w:t>
      </w:r>
      <w:r>
        <w:t xml:space="preserve"> personas, el fundador de la empresa que </w:t>
      </w:r>
      <w:r w:rsidR="00F114A1">
        <w:t>es</w:t>
      </w:r>
      <w:r>
        <w:t xml:space="preserve"> programador,</w:t>
      </w:r>
      <w:r w:rsidR="003F427A">
        <w:t xml:space="preserve"> otro programador</w:t>
      </w:r>
      <w:r w:rsidR="00816867">
        <w:t xml:space="preserve"> licenciado</w:t>
      </w:r>
      <w:r w:rsidR="003F427A">
        <w:t>,</w:t>
      </w:r>
      <w:r>
        <w:t xml:space="preserve"> </w:t>
      </w:r>
      <w:r w:rsidR="003F427A">
        <w:t>dos</w:t>
      </w:r>
      <w:r>
        <w:t xml:space="preserve"> licenciado</w:t>
      </w:r>
      <w:r w:rsidR="003F427A">
        <w:t>s</w:t>
      </w:r>
      <w:r>
        <w:t>/a</w:t>
      </w:r>
      <w:r w:rsidR="003F427A">
        <w:t>s</w:t>
      </w:r>
      <w:r>
        <w:t xml:space="preserve"> en marketing</w:t>
      </w:r>
      <w:r w:rsidR="006126A0">
        <w:t xml:space="preserve"> y un</w:t>
      </w:r>
      <w:r w:rsidR="00AF5007">
        <w:t>a gestoría</w:t>
      </w:r>
      <w:r w:rsidR="002265DF">
        <w:t xml:space="preserve"> para la contabilidad</w:t>
      </w:r>
      <w:r w:rsidR="00EB308D">
        <w:t xml:space="preserve"> y gestión jurídico-administrativa</w:t>
      </w:r>
      <w:r>
        <w:t>. Y dos empresas externas a la principal.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Organigrama</w:t>
      </w:r>
      <w:r w:rsidRPr="00C3728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8"/>
        <w:gridCol w:w="1898"/>
        <w:gridCol w:w="1377"/>
        <w:gridCol w:w="1838"/>
        <w:gridCol w:w="1569"/>
      </w:tblGrid>
      <w:tr w:rsidR="00B764A9" w:rsidTr="00B764A9">
        <w:tc>
          <w:tcPr>
            <w:tcW w:w="0" w:type="auto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B764A9" w:rsidRDefault="00B764A9" w:rsidP="00B764A9">
            <w:pPr>
              <w:jc w:val="center"/>
            </w:pPr>
            <w:r w:rsidRPr="00AE7A35">
              <w:t>Fundador de la empresa</w:t>
            </w:r>
          </w:p>
        </w:tc>
      </w:tr>
      <w:tr w:rsidR="00147061" w:rsidTr="0034500A">
        <w:tc>
          <w:tcPr>
            <w:tcW w:w="0" w:type="auto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147061" w:rsidRPr="00F77051" w:rsidRDefault="00147061" w:rsidP="00375750">
            <w:pPr>
              <w:jc w:val="center"/>
            </w:pPr>
            <w:r w:rsidRPr="00F77051">
              <w:t>Marketin</w:t>
            </w:r>
            <w:r>
              <w:t>g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D9D9D9" w:themeFill="background1" w:themeFillTint="99"/>
          </w:tcPr>
          <w:p w:rsidR="00147061" w:rsidRDefault="00147061" w:rsidP="00147061">
            <w:pPr>
              <w:jc w:val="center"/>
            </w:pPr>
            <w:r w:rsidRPr="00F77051">
              <w:t>Web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147061" w:rsidRPr="00F77051" w:rsidRDefault="00147061" w:rsidP="00375750">
            <w:pPr>
              <w:jc w:val="center"/>
            </w:pPr>
            <w:r w:rsidRPr="00F77051">
              <w:t>Transporte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nil"/>
            </w:tcBorders>
            <w:shd w:val="clear" w:color="auto" w:fill="D9D9D9" w:themeFill="background1" w:themeFillTint="99"/>
          </w:tcPr>
          <w:p w:rsidR="00147061" w:rsidRPr="00F77051" w:rsidRDefault="00147061" w:rsidP="00375750">
            <w:pPr>
              <w:jc w:val="center"/>
            </w:pPr>
            <w:r>
              <w:t>Administración</w:t>
            </w:r>
          </w:p>
        </w:tc>
      </w:tr>
      <w:tr w:rsidR="00147061" w:rsidTr="0034500A">
        <w:tc>
          <w:tcPr>
            <w:tcW w:w="0" w:type="auto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</w:tcPr>
          <w:p w:rsidR="00147061" w:rsidRDefault="00147061" w:rsidP="00375750">
            <w:r>
              <w:t>2 licenciados en marketing</w:t>
            </w:r>
          </w:p>
        </w:tc>
        <w:tc>
          <w:tcPr>
            <w:tcW w:w="1898" w:type="dxa"/>
            <w:tcBorders>
              <w:top w:val="dotted" w:sz="4" w:space="0" w:color="auto"/>
              <w:left w:val="double" w:sz="4" w:space="0" w:color="auto"/>
              <w:bottom w:val="nil"/>
              <w:right w:val="dotted" w:sz="4" w:space="0" w:color="auto"/>
            </w:tcBorders>
          </w:tcPr>
          <w:p w:rsidR="00147061" w:rsidRDefault="00147061" w:rsidP="00375750">
            <w:r>
              <w:t>2 programadores</w:t>
            </w:r>
          </w:p>
        </w:tc>
        <w:tc>
          <w:tcPr>
            <w:tcW w:w="1377" w:type="dxa"/>
            <w:tcBorders>
              <w:top w:val="dotted" w:sz="4" w:space="0" w:color="auto"/>
              <w:left w:val="dotted" w:sz="4" w:space="0" w:color="auto"/>
              <w:bottom w:val="nil"/>
              <w:right w:val="double" w:sz="4" w:space="0" w:color="auto"/>
            </w:tcBorders>
          </w:tcPr>
          <w:p w:rsidR="00147061" w:rsidRDefault="00147061" w:rsidP="00375750">
            <w:r>
              <w:t xml:space="preserve">Empresa de </w:t>
            </w:r>
            <w:r w:rsidRPr="00D33441">
              <w:rPr>
                <w:lang w:val="en-US"/>
              </w:rPr>
              <w:t>hosting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147061" w:rsidRDefault="00147061" w:rsidP="00375750">
            <w:r>
              <w:t>Empresa de transporte</w:t>
            </w:r>
          </w:p>
        </w:tc>
        <w:tc>
          <w:tcPr>
            <w:tcW w:w="0" w:type="auto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</w:tcPr>
          <w:p w:rsidR="00147061" w:rsidRDefault="00147061" w:rsidP="00375750">
            <w:r>
              <w:t>Gestoría</w:t>
            </w:r>
          </w:p>
        </w:tc>
      </w:tr>
    </w:tbl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Descripción de puestos</w:t>
      </w:r>
      <w:r w:rsidRPr="00913F3E">
        <w:t>:</w:t>
      </w:r>
      <w:r>
        <w:t xml:space="preserve"> El fundador de la empresa se ocupa de contratar al </w:t>
      </w:r>
      <w:r w:rsidR="00134623">
        <w:t>personal y</w:t>
      </w:r>
      <w:r>
        <w:t xml:space="preserve"> </w:t>
      </w:r>
      <w:r w:rsidR="00134623">
        <w:t>del mantenimiento de la web junto con el nuevo programador.</w:t>
      </w:r>
      <w:r>
        <w:t xml:space="preserve"> La</w:t>
      </w:r>
      <w:r w:rsidR="00317837">
        <w:t>s/los</w:t>
      </w:r>
      <w:r>
        <w:t xml:space="preserve"> licenciada</w:t>
      </w:r>
      <w:r w:rsidR="00317837">
        <w:t>s</w:t>
      </w:r>
      <w:r>
        <w:t>/o</w:t>
      </w:r>
      <w:r w:rsidR="00317837">
        <w:t>s</w:t>
      </w:r>
      <w:r>
        <w:t xml:space="preserve"> en marketing se encarga</w:t>
      </w:r>
      <w:r w:rsidR="00317837">
        <w:t>n</w:t>
      </w:r>
      <w:r>
        <w:t xml:space="preserve"> de dar a conocer la empresa a diferentes sectores, empresariales y familiares. La función de la empresa de </w:t>
      </w:r>
      <w:proofErr w:type="spellStart"/>
      <w:r w:rsidRPr="004D0116">
        <w:t>hosting</w:t>
      </w:r>
      <w:proofErr w:type="spellEnd"/>
      <w:r w:rsidR="00750CCC">
        <w:t xml:space="preserve"> es</w:t>
      </w:r>
      <w:r w:rsidR="00777BEA">
        <w:t xml:space="preserve"> provee</w:t>
      </w:r>
      <w:r w:rsidR="00750CCC">
        <w:t>r</w:t>
      </w:r>
      <w:r w:rsidR="00AA31AC">
        <w:t>,</w:t>
      </w:r>
      <w:r w:rsidR="00750CCC">
        <w:t xml:space="preserve"> a</w:t>
      </w:r>
      <w:r>
        <w:t xml:space="preserve"> </w:t>
      </w:r>
      <w:r w:rsidR="00750CCC">
        <w:t xml:space="preserve">los </w:t>
      </w:r>
      <w:r>
        <w:t>programador</w:t>
      </w:r>
      <w:r w:rsidR="00750CCC">
        <w:t>es</w:t>
      </w:r>
      <w:r w:rsidR="00AA31AC">
        <w:t>,</w:t>
      </w:r>
      <w:r>
        <w:t xml:space="preserve"> de un sitio onl</w:t>
      </w:r>
      <w:r w:rsidR="00BD70CC">
        <w:t>ine donde alojar su web. L</w:t>
      </w:r>
      <w:r>
        <w:t>a empresa de transporte tiene la obligación de recoger el material y de llevarlo al propietario nuevo.</w:t>
      </w:r>
      <w:r w:rsidR="00BD70CC">
        <w:t xml:space="preserve"> Y la gestoría se encarga de la contabilidad y la gestión jurídico-administrativa de la empresa.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Reclutamiento y selección</w:t>
      </w:r>
      <w:r w:rsidRPr="00AE464B">
        <w:t>:</w:t>
      </w:r>
      <w:r>
        <w:t xml:space="preserve"> La</w:t>
      </w:r>
      <w:r w:rsidR="008B3769">
        <w:t>s/los</w:t>
      </w:r>
      <w:r>
        <w:t xml:space="preserve"> licenciada</w:t>
      </w:r>
      <w:r w:rsidR="008B3769">
        <w:t>s</w:t>
      </w:r>
      <w:r>
        <w:t>/o</w:t>
      </w:r>
      <w:r w:rsidR="008B3769">
        <w:t>s</w:t>
      </w:r>
      <w:r>
        <w:t xml:space="preserve"> en marketing será</w:t>
      </w:r>
      <w:r w:rsidR="0033610F">
        <w:t>n</w:t>
      </w:r>
      <w:r>
        <w:t xml:space="preserve"> escogida</w:t>
      </w:r>
      <w:r w:rsidR="0043494B">
        <w:t>s/os</w:t>
      </w:r>
      <w:r>
        <w:t xml:space="preserve"> en una bolsa de trabajo de una universidad. La empresa de </w:t>
      </w:r>
      <w:proofErr w:type="spellStart"/>
      <w:r w:rsidRPr="004D0116">
        <w:t>hosting</w:t>
      </w:r>
      <w:proofErr w:type="spellEnd"/>
      <w:r w:rsidR="005677AF">
        <w:t>,</w:t>
      </w:r>
      <w:r>
        <w:t xml:space="preserve"> la empresa de transporte</w:t>
      </w:r>
      <w:r w:rsidR="005677AF">
        <w:t xml:space="preserve"> y la gestoría</w:t>
      </w:r>
      <w:r>
        <w:t xml:space="preserve"> serán elegidas buscando en la web.</w:t>
      </w:r>
      <w:r w:rsidR="00281E10">
        <w:t xml:space="preserve"> Y</w:t>
      </w:r>
      <w:r>
        <w:t xml:space="preserve"> </w:t>
      </w:r>
      <w:r w:rsidR="00281E10">
        <w:t xml:space="preserve">el </w:t>
      </w:r>
      <w:r>
        <w:t>programador</w:t>
      </w:r>
      <w:r w:rsidR="00281E10">
        <w:t xml:space="preserve"> jefe</w:t>
      </w:r>
      <w:r>
        <w:t>, será el propio fundador de la empresa</w:t>
      </w:r>
      <w:r w:rsidR="00281E10">
        <w:t xml:space="preserve"> y el nuevo programador será escogido en una bolsa de trabajo de una universidad</w:t>
      </w:r>
      <w:r>
        <w:t>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Costes salariales</w:t>
      </w:r>
      <w:r w:rsidRPr="007F0C5D">
        <w:t>:</w:t>
      </w:r>
      <w:r>
        <w:t xml:space="preserve"> La empresa de </w:t>
      </w:r>
      <w:proofErr w:type="spellStart"/>
      <w:r w:rsidRPr="00F16389">
        <w:t>hosting</w:t>
      </w:r>
      <w:proofErr w:type="spellEnd"/>
      <w:r w:rsidR="00976EC2">
        <w:t>,</w:t>
      </w:r>
      <w:r>
        <w:t xml:space="preserve"> la empresa de transporte</w:t>
      </w:r>
      <w:r w:rsidR="00976EC2">
        <w:t xml:space="preserve"> y la gestoría</w:t>
      </w:r>
      <w:r>
        <w:t xml:space="preserve"> son pagadas al </w:t>
      </w:r>
      <w:r w:rsidR="005F2B65">
        <w:t>mes</w:t>
      </w:r>
      <w:r>
        <w:t xml:space="preserve"> con la seguridad social incluida por ellas mismas.</w:t>
      </w:r>
    </w:p>
    <w:p w:rsidR="009A2D59" w:rsidRDefault="008F5C50" w:rsidP="009A2D59">
      <w:pPr>
        <w:spacing w:after="0" w:line="240" w:lineRule="auto"/>
        <w:ind w:left="708"/>
      </w:pPr>
      <w:r>
        <w:t>Los programadores y los</w:t>
      </w:r>
      <w:r w:rsidR="009A2D59">
        <w:t>/la</w:t>
      </w:r>
      <w:r>
        <w:t>s</w:t>
      </w:r>
      <w:r w:rsidR="009A2D59">
        <w:t xml:space="preserve"> licenciado</w:t>
      </w:r>
      <w:r>
        <w:t>s</w:t>
      </w:r>
      <w:r w:rsidR="009A2D59">
        <w:t>/a</w:t>
      </w:r>
      <w:r>
        <w:t>s</w:t>
      </w:r>
      <w:r w:rsidR="009A2D59">
        <w:t xml:space="preserve"> en marketing cobrarán el salario mínimo actual </w:t>
      </w:r>
      <w:r w:rsidR="009A2D59" w:rsidRPr="006E0FDC">
        <w:rPr>
          <w:i/>
        </w:rPr>
        <w:t>(21,51 € al día)</w:t>
      </w:r>
      <w:r w:rsidR="0074328B">
        <w:rPr>
          <w:i/>
        </w:rPr>
        <w:t xml:space="preserve"> más el convenio de </w:t>
      </w:r>
      <w:r w:rsidR="0074328B" w:rsidRPr="0074328B">
        <w:rPr>
          <w:i/>
        </w:rPr>
        <w:t>8,49</w:t>
      </w:r>
      <w:r w:rsidR="0074328B">
        <w:rPr>
          <w:i/>
        </w:rPr>
        <w:t xml:space="preserve"> € al día y</w:t>
      </w:r>
      <w:r w:rsidR="009A2D59">
        <w:t xml:space="preserve"> más el 35% de la seguridad social que le será descontado a la empresa sin afectar al salario de los empleados.</w:t>
      </w:r>
    </w:p>
    <w:p w:rsidR="009A2D59" w:rsidRDefault="009A2D59" w:rsidP="009A2D59">
      <w:pPr>
        <w:spacing w:after="0" w:line="240" w:lineRule="auto"/>
      </w:pPr>
    </w:p>
    <w:p w:rsidR="009A2D59" w:rsidRDefault="009A2D59" w:rsidP="009A2D59">
      <w:pPr>
        <w:pStyle w:val="Prrafodelista"/>
        <w:numPr>
          <w:ilvl w:val="0"/>
          <w:numId w:val="5"/>
        </w:numPr>
        <w:spacing w:after="0" w:line="240" w:lineRule="auto"/>
      </w:pPr>
      <w:r>
        <w:rPr>
          <w:u w:val="single"/>
        </w:rPr>
        <w:t>Gestión de los recursos humanos</w:t>
      </w:r>
      <w:r w:rsidRPr="00F968A9">
        <w:t>:</w:t>
      </w:r>
      <w:r>
        <w:t xml:space="preserve"> cada vez que la empresa obtenga más ganancias se estudiará la posibilidad de hacer una retribución positiva a los trabajadores.</w:t>
      </w:r>
    </w:p>
    <w:p w:rsidR="00EA0C4E" w:rsidRDefault="00EA0C4E">
      <w:r>
        <w:br w:type="page"/>
      </w:r>
    </w:p>
    <w:p w:rsidR="00B66039" w:rsidRDefault="00B66039" w:rsidP="00B66039">
      <w:pPr>
        <w:spacing w:after="0" w:line="240" w:lineRule="auto"/>
        <w:rPr>
          <w:b/>
        </w:rPr>
      </w:pPr>
      <w:bookmarkStart w:id="6" w:name="analisisEntorno"/>
      <w:r w:rsidRPr="00B66039">
        <w:rPr>
          <w:b/>
        </w:rPr>
        <w:lastRenderedPageBreak/>
        <w:t>Análisis del entorno</w:t>
      </w:r>
      <w:r>
        <w:rPr>
          <w:b/>
        </w:rPr>
        <w:t>.</w:t>
      </w:r>
    </w:p>
    <w:bookmarkEnd w:id="6"/>
    <w:p w:rsidR="00B66039" w:rsidRPr="00345EC8" w:rsidRDefault="00B66039" w:rsidP="00B66039">
      <w:pPr>
        <w:spacing w:after="0" w:line="240" w:lineRule="auto"/>
      </w:pPr>
    </w:p>
    <w:p w:rsidR="00B66039" w:rsidRDefault="008110EE" w:rsidP="008110EE">
      <w:pPr>
        <w:pStyle w:val="Prrafodelista"/>
        <w:numPr>
          <w:ilvl w:val="0"/>
          <w:numId w:val="6"/>
        </w:numPr>
        <w:spacing w:after="0" w:line="240" w:lineRule="auto"/>
      </w:pPr>
      <w:r w:rsidRPr="002433D0">
        <w:rPr>
          <w:u w:val="single"/>
        </w:rPr>
        <w:t>Localización</w:t>
      </w:r>
      <w:r>
        <w:t xml:space="preserve">: </w:t>
      </w:r>
      <w:r w:rsidR="007F7173">
        <w:t>trabajo en casa, puesto que mi trabajo me permite hacer todo desde un ordenador</w:t>
      </w:r>
      <w:r w:rsidR="00644B9A">
        <w:t>.</w:t>
      </w:r>
    </w:p>
    <w:p w:rsidR="00B428BE" w:rsidRDefault="00B428BE" w:rsidP="00B428BE">
      <w:pPr>
        <w:spacing w:after="0" w:line="240" w:lineRule="auto"/>
      </w:pPr>
    </w:p>
    <w:p w:rsidR="00B428BE" w:rsidRDefault="00627A0D" w:rsidP="00A24E43">
      <w:pPr>
        <w:pStyle w:val="Prrafodelista"/>
        <w:numPr>
          <w:ilvl w:val="0"/>
          <w:numId w:val="6"/>
        </w:numPr>
        <w:spacing w:after="0" w:line="240" w:lineRule="auto"/>
      </w:pPr>
      <w:r w:rsidRPr="00916752">
        <w:rPr>
          <w:u w:val="single"/>
        </w:rPr>
        <w:t xml:space="preserve">Análisis </w:t>
      </w:r>
      <w:r w:rsidR="001A50AB">
        <w:rPr>
          <w:u w:val="single"/>
        </w:rPr>
        <w:t>interno</w:t>
      </w:r>
      <w:r>
        <w:t xml:space="preserve">: </w:t>
      </w:r>
      <w:r w:rsidR="00A24E43" w:rsidRPr="00A24E43">
        <w:t>como cada vez usamos más internet es necesario tener</w:t>
      </w:r>
      <w:r w:rsidR="00A24E43">
        <w:t xml:space="preserve"> páginas web donde dar servicio a las compras y ventas de segunda mano.</w:t>
      </w:r>
    </w:p>
    <w:p w:rsidR="00916752" w:rsidRDefault="00916752" w:rsidP="00362348">
      <w:pPr>
        <w:pStyle w:val="Prrafodelista"/>
        <w:spacing w:after="0" w:line="240" w:lineRule="auto"/>
      </w:pPr>
    </w:p>
    <w:p w:rsidR="008E0032" w:rsidRDefault="001A50AB" w:rsidP="008E0032">
      <w:pPr>
        <w:pStyle w:val="Prrafodelista"/>
        <w:numPr>
          <w:ilvl w:val="0"/>
          <w:numId w:val="6"/>
        </w:numPr>
        <w:spacing w:after="0" w:line="240" w:lineRule="auto"/>
      </w:pPr>
      <w:r w:rsidRPr="008D31BC">
        <w:rPr>
          <w:u w:val="single"/>
        </w:rPr>
        <w:t>Análisis externo</w:t>
      </w:r>
      <w:r w:rsidR="00DE0A83">
        <w:t>:</w:t>
      </w:r>
    </w:p>
    <w:p w:rsidR="008E0032" w:rsidRDefault="00AC5DD8" w:rsidP="008E0032">
      <w:pPr>
        <w:pStyle w:val="Prrafodelista"/>
        <w:numPr>
          <w:ilvl w:val="1"/>
          <w:numId w:val="6"/>
        </w:numPr>
        <w:spacing w:after="0" w:line="240" w:lineRule="auto"/>
      </w:pPr>
      <w:r>
        <w:t>Competidores: 50.</w:t>
      </w:r>
    </w:p>
    <w:p w:rsidR="00AC5DD8" w:rsidRDefault="00AC5DD8" w:rsidP="008E0032">
      <w:pPr>
        <w:pStyle w:val="Prrafodelista"/>
        <w:numPr>
          <w:ilvl w:val="1"/>
          <w:numId w:val="6"/>
        </w:numPr>
        <w:spacing w:after="0" w:line="240" w:lineRule="auto"/>
      </w:pPr>
      <w:r>
        <w:t xml:space="preserve">Productos sustitutivos: </w:t>
      </w:r>
      <w:r w:rsidR="00B51191">
        <w:t>ca</w:t>
      </w:r>
      <w:r w:rsidR="007917E0">
        <w:t>sas de empeño, casas de subastas (subastas locales, nacionales y globales)</w:t>
      </w:r>
      <w:r w:rsidR="00B51191">
        <w:t>.</w:t>
      </w:r>
    </w:p>
    <w:p w:rsidR="00F66A8D" w:rsidRDefault="00F66A8D" w:rsidP="008E0032">
      <w:pPr>
        <w:pStyle w:val="Prrafodelista"/>
        <w:numPr>
          <w:ilvl w:val="1"/>
          <w:numId w:val="6"/>
        </w:numPr>
        <w:spacing w:after="0" w:line="240" w:lineRule="auto"/>
      </w:pPr>
      <w:r>
        <w:t>Fuerza de proveedores y clientes: al empezar no tengo este factor.</w:t>
      </w:r>
    </w:p>
    <w:p w:rsidR="00F340FD" w:rsidRDefault="00F340FD" w:rsidP="00DE0A83">
      <w:pPr>
        <w:pStyle w:val="Prrafodelista"/>
        <w:spacing w:after="0" w:line="240" w:lineRule="auto"/>
      </w:pPr>
    </w:p>
    <w:p w:rsidR="00F340FD" w:rsidRDefault="00F340FD" w:rsidP="00F340FD">
      <w:pPr>
        <w:pStyle w:val="Prrafodelista"/>
        <w:numPr>
          <w:ilvl w:val="0"/>
          <w:numId w:val="6"/>
        </w:numPr>
        <w:spacing w:after="0" w:line="240" w:lineRule="auto"/>
      </w:pPr>
      <w:r w:rsidRPr="00F340FD">
        <w:rPr>
          <w:u w:val="single"/>
        </w:rPr>
        <w:t>Responsabilidad Social Corporativa</w:t>
      </w:r>
      <w:r>
        <w:t>:</w:t>
      </w:r>
    </w:p>
    <w:p w:rsidR="002A406C" w:rsidRDefault="00DE0A83" w:rsidP="008E0032">
      <w:pPr>
        <w:pStyle w:val="Prrafodelista"/>
        <w:numPr>
          <w:ilvl w:val="1"/>
          <w:numId w:val="7"/>
        </w:numPr>
        <w:spacing w:after="0" w:line="240" w:lineRule="auto"/>
        <w:ind w:left="1440"/>
      </w:pPr>
      <w:r>
        <w:t xml:space="preserve">Prácticas responsables de contratación: </w:t>
      </w:r>
      <w:proofErr w:type="spellStart"/>
      <w:r w:rsidR="00C67050">
        <w:t>Compr</w:t>
      </w:r>
      <w:proofErr w:type="spellEnd"/>
      <w:r w:rsidR="00C67050">
        <w:t>@ Venta@</w:t>
      </w:r>
      <w:r>
        <w:t xml:space="preserve"> no discrimina a ningún trabajador.</w:t>
      </w:r>
    </w:p>
    <w:p w:rsidR="00EE2AE6" w:rsidRDefault="00EE2AE6" w:rsidP="008E0032">
      <w:pPr>
        <w:spacing w:after="0" w:line="240" w:lineRule="auto"/>
      </w:pPr>
    </w:p>
    <w:p w:rsidR="00DE0A83" w:rsidRDefault="00DE0A83" w:rsidP="008E0032">
      <w:pPr>
        <w:pStyle w:val="Prrafodelista"/>
        <w:numPr>
          <w:ilvl w:val="1"/>
          <w:numId w:val="7"/>
        </w:numPr>
        <w:spacing w:after="0" w:line="240" w:lineRule="auto"/>
        <w:ind w:left="1440"/>
      </w:pPr>
      <w:r>
        <w:t xml:space="preserve">Calidad en el empleo: en </w:t>
      </w:r>
      <w:proofErr w:type="spellStart"/>
      <w:r w:rsidR="00D47794">
        <w:t>Compr</w:t>
      </w:r>
      <w:proofErr w:type="spellEnd"/>
      <w:r w:rsidR="00D47794">
        <w:t>@ Venta@</w:t>
      </w:r>
      <w:r>
        <w:t xml:space="preserve"> hay un equilibrio entre tr</w:t>
      </w:r>
      <w:r w:rsidR="00CB7196">
        <w:t>abajo, familia y ocio, ya que</w:t>
      </w:r>
      <w:r>
        <w:t xml:space="preserve"> se puede trabajar las horas necesarias y </w:t>
      </w:r>
      <w:r w:rsidR="00CB7196">
        <w:t>como el trabajo es en casa hay</w:t>
      </w:r>
      <w:r>
        <w:t xml:space="preserve"> zonas de relajación y diversión.</w:t>
      </w:r>
    </w:p>
    <w:p w:rsidR="0002469C" w:rsidRDefault="0002469C" w:rsidP="00212CD0">
      <w:pPr>
        <w:spacing w:after="0" w:line="240" w:lineRule="auto"/>
      </w:pPr>
    </w:p>
    <w:p w:rsidR="00212CD0" w:rsidRDefault="00212CD0" w:rsidP="00212CD0">
      <w:pPr>
        <w:pStyle w:val="Prrafodelista"/>
        <w:numPr>
          <w:ilvl w:val="0"/>
          <w:numId w:val="6"/>
        </w:numPr>
        <w:spacing w:after="0" w:line="240" w:lineRule="auto"/>
      </w:pPr>
      <w:r w:rsidRPr="00212CD0">
        <w:rPr>
          <w:u w:val="single"/>
        </w:rPr>
        <w:t>Gestión Medioambiental</w:t>
      </w:r>
      <w:r>
        <w:t xml:space="preserve">: </w:t>
      </w:r>
      <w:r w:rsidR="00E777BF">
        <w:t>el lugar donde está alojada la web se intentaría que tuviese placas solares y molinos de viento.</w:t>
      </w:r>
    </w:p>
    <w:p w:rsidR="001B55DD" w:rsidRDefault="001B55DD" w:rsidP="001B55DD">
      <w:pPr>
        <w:spacing w:after="0" w:line="240" w:lineRule="auto"/>
        <w:ind w:left="708"/>
      </w:pPr>
      <w:r>
        <w:t>Se promueve la utilización de la bicicleta como medio de transporte.</w:t>
      </w:r>
    </w:p>
    <w:p w:rsidR="00212CD0" w:rsidRDefault="00212CD0" w:rsidP="00212CD0">
      <w:pPr>
        <w:spacing w:after="0" w:line="240" w:lineRule="auto"/>
      </w:pPr>
    </w:p>
    <w:p w:rsidR="00212CD0" w:rsidRDefault="00212CD0" w:rsidP="00212CD0">
      <w:pPr>
        <w:pStyle w:val="Prrafodelista"/>
        <w:numPr>
          <w:ilvl w:val="0"/>
          <w:numId w:val="6"/>
        </w:numPr>
        <w:spacing w:after="0" w:line="240" w:lineRule="auto"/>
      </w:pPr>
      <w:r w:rsidRPr="000A08AB">
        <w:rPr>
          <w:u w:val="single"/>
        </w:rPr>
        <w:t>Prevención Riesgos Laborales</w:t>
      </w:r>
      <w:r>
        <w:t xml:space="preserve">: </w:t>
      </w:r>
      <w:r w:rsidR="00F22A7D">
        <w:t>sillas ergonómicas (para evitar dolor de espalda), cables bien organizados (para no tropezar y caer), postura correcta y relajada, pantalla centrada respecto a los ojos</w:t>
      </w:r>
      <w:r w:rsidR="00E87275">
        <w:t>, suelo limpio, local ordenado</w:t>
      </w:r>
      <w:r w:rsidR="00935EF8">
        <w:t>, buena iluminación</w:t>
      </w:r>
      <w:r w:rsidR="00EA67CD">
        <w:t>, ventilación apropiada</w:t>
      </w:r>
      <w:r w:rsidR="00F22A7D">
        <w:t>.</w:t>
      </w:r>
    </w:p>
    <w:p w:rsidR="00B66039" w:rsidRDefault="00B66039" w:rsidP="00B6603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892055" w:rsidRDefault="00FA7135" w:rsidP="003067F0">
      <w:pPr>
        <w:spacing w:after="0" w:line="240" w:lineRule="auto"/>
        <w:rPr>
          <w:b/>
        </w:rPr>
      </w:pPr>
      <w:bookmarkStart w:id="7" w:name="planOperaciones"/>
      <w:r w:rsidRPr="00FA7135">
        <w:rPr>
          <w:b/>
        </w:rPr>
        <w:lastRenderedPageBreak/>
        <w:t>Plan de Operaciones</w:t>
      </w:r>
      <w:r>
        <w:rPr>
          <w:b/>
        </w:rPr>
        <w:t>.</w:t>
      </w:r>
    </w:p>
    <w:bookmarkEnd w:id="7"/>
    <w:p w:rsidR="00FA7135" w:rsidRDefault="00FA7135" w:rsidP="003067F0">
      <w:pPr>
        <w:spacing w:after="0" w:line="240" w:lineRule="auto"/>
      </w:pPr>
    </w:p>
    <w:p w:rsidR="00A53A00" w:rsidRDefault="00A53A00" w:rsidP="00E0779B">
      <w:pPr>
        <w:pStyle w:val="Prrafodelista"/>
        <w:numPr>
          <w:ilvl w:val="0"/>
          <w:numId w:val="9"/>
        </w:numPr>
        <w:spacing w:after="0" w:line="240" w:lineRule="auto"/>
      </w:pPr>
      <w:r>
        <w:rPr>
          <w:u w:val="single"/>
        </w:rPr>
        <w:t>Inmovilizado</w:t>
      </w:r>
      <w:r w:rsidRPr="00A53A00">
        <w:t>:</w:t>
      </w:r>
    </w:p>
    <w:p w:rsidR="00D80E8F" w:rsidRDefault="00D80E8F" w:rsidP="00D80E8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6"/>
        <w:gridCol w:w="1689"/>
        <w:gridCol w:w="1684"/>
        <w:gridCol w:w="1676"/>
        <w:gridCol w:w="1715"/>
      </w:tblGrid>
      <w:tr w:rsidR="00E53990" w:rsidRPr="009D6EAF" w:rsidTr="002C24F7">
        <w:tc>
          <w:tcPr>
            <w:tcW w:w="1956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E53990" w:rsidRPr="009D6EAF" w:rsidRDefault="00541B5E" w:rsidP="00E53990">
            <w:pPr>
              <w:rPr>
                <w:b/>
              </w:rPr>
            </w:pPr>
            <w:r w:rsidRPr="009D6EAF">
              <w:rPr>
                <w:b/>
              </w:rPr>
              <w:t>Elemento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FF5579" w:rsidP="00E53990">
            <w:pPr>
              <w:rPr>
                <w:b/>
              </w:rPr>
            </w:pPr>
            <w:r w:rsidRPr="009D6EAF">
              <w:rPr>
                <w:b/>
              </w:rPr>
              <w:t>Fecha compra</w:t>
            </w:r>
          </w:p>
        </w:tc>
        <w:tc>
          <w:tcPr>
            <w:tcW w:w="1684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Precio</w:t>
            </w:r>
          </w:p>
        </w:tc>
        <w:tc>
          <w:tcPr>
            <w:tcW w:w="1676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53990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Vida útil</w:t>
            </w:r>
            <w:r w:rsidR="00141BCF">
              <w:rPr>
                <w:b/>
              </w:rPr>
              <w:t xml:space="preserve"> (anual)</w:t>
            </w:r>
          </w:p>
        </w:tc>
        <w:tc>
          <w:tcPr>
            <w:tcW w:w="1715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B76B6D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Amortización</w:t>
            </w:r>
          </w:p>
          <w:p w:rsidR="00876EB6" w:rsidRPr="009D6EAF" w:rsidRDefault="00876EB6" w:rsidP="00E53990">
            <w:pPr>
              <w:rPr>
                <w:b/>
              </w:rPr>
            </w:pPr>
            <w:r w:rsidRPr="009D6EAF">
              <w:rPr>
                <w:b/>
              </w:rPr>
              <w:t>Lineal (Anual)</w:t>
            </w:r>
          </w:p>
        </w:tc>
      </w:tr>
      <w:tr w:rsidR="00E53990" w:rsidTr="001E0517">
        <w:tc>
          <w:tcPr>
            <w:tcW w:w="1956" w:type="dxa"/>
            <w:tcBorders>
              <w:top w:val="double" w:sz="12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50455E" w:rsidP="0050455E">
            <w:r>
              <w:t>Local</w:t>
            </w:r>
          </w:p>
        </w:tc>
        <w:tc>
          <w:tcPr>
            <w:tcW w:w="1689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Pr="00037023" w:rsidRDefault="00037023" w:rsidP="00E53990">
            <w:r>
              <w:t>01/11/2013</w:t>
            </w:r>
          </w:p>
        </w:tc>
        <w:tc>
          <w:tcPr>
            <w:tcW w:w="1684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073621" w:rsidP="00E53990">
            <w:r>
              <w:t>7</w:t>
            </w:r>
            <w:r w:rsidR="0075039B">
              <w:t>000</w:t>
            </w:r>
          </w:p>
        </w:tc>
        <w:tc>
          <w:tcPr>
            <w:tcW w:w="1676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141BCF" w:rsidP="00E53990">
            <w:r>
              <w:t>50</w:t>
            </w:r>
          </w:p>
        </w:tc>
        <w:tc>
          <w:tcPr>
            <w:tcW w:w="1715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971DD0" w:rsidP="00E53990">
            <w:r>
              <w:t>7</w:t>
            </w:r>
            <w:r w:rsidR="003A5C2B">
              <w:t xml:space="preserve">000 / 50 = </w:t>
            </w:r>
            <w:r w:rsidRPr="00971DD0">
              <w:t>140</w:t>
            </w:r>
          </w:p>
        </w:tc>
      </w:tr>
      <w:tr w:rsidR="00E53990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52049A" w:rsidP="00E53990">
            <w:r>
              <w:t>Acondicionamiento local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037023" w:rsidP="00E53990">
            <w:r>
              <w:t>01/01/2014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75039B" w:rsidP="00E53990">
            <w:r>
              <w:t>3000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8A7EF2" w:rsidP="00141BCF">
            <w:r>
              <w:t>10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3E01C9" w:rsidP="003E01C9">
            <w:pPr>
              <w:ind w:left="708" w:hanging="708"/>
            </w:pPr>
            <w:r>
              <w:t>3</w:t>
            </w:r>
            <w:r w:rsidR="00B9645F">
              <w:t>00</w:t>
            </w:r>
          </w:p>
        </w:tc>
      </w:tr>
      <w:tr w:rsidR="00E53990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53990" w:rsidRDefault="0052049A" w:rsidP="00E53990">
            <w:r>
              <w:t>Ordenadores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7E4C6E" w:rsidP="00E53990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E760DF" w:rsidP="00E53990">
            <w:r>
              <w:t>3000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E53990" w:rsidRDefault="004422A2" w:rsidP="00E53990">
            <w:r>
              <w:t>10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53990" w:rsidRDefault="00CD7E9C" w:rsidP="00E53990">
            <w:r>
              <w:t>3</w:t>
            </w:r>
            <w:r w:rsidR="00AE5FC1">
              <w:t>00</w:t>
            </w:r>
          </w:p>
        </w:tc>
      </w:tr>
      <w:tr w:rsidR="00C51341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C51341" w:rsidRDefault="00C51341" w:rsidP="00E53990">
            <w:r>
              <w:t>Aplicaciones informáticas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C51341" w:rsidP="00D74D41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C51341" w:rsidP="00E53990">
            <w:r>
              <w:t>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C51341" w:rsidRDefault="00F4352C" w:rsidP="00E53990">
            <w:r>
              <w:t>2</w:t>
            </w:r>
            <w:r w:rsidR="00641585">
              <w:t>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C51341" w:rsidRDefault="00D5363E" w:rsidP="00E53990">
            <w:r>
              <w:t>25</w:t>
            </w:r>
          </w:p>
        </w:tc>
      </w:tr>
      <w:tr w:rsidR="007C36AC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Mobiliario y enseres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D74D41">
            <w:r>
              <w:t>01/02/2014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7C36AC" w:rsidRDefault="007C36AC" w:rsidP="00E53990">
            <w:r>
              <w:t>20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7C36AC" w:rsidRDefault="00D5363E" w:rsidP="00E53990">
            <w:r>
              <w:t>25</w:t>
            </w:r>
          </w:p>
        </w:tc>
      </w:tr>
      <w:tr w:rsidR="00B4141B" w:rsidTr="001E0517">
        <w:tc>
          <w:tcPr>
            <w:tcW w:w="1956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B4141B" w:rsidRDefault="00B4141B" w:rsidP="00E53990">
            <w:r>
              <w:t>Elementos de transporte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Pr="00037023" w:rsidRDefault="00B4141B" w:rsidP="00D74D41">
            <w:r>
              <w:t>01/11/2013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Default="00B4141B" w:rsidP="00E53990">
            <w:r>
              <w:t>1500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B4141B" w:rsidRDefault="004D7D25" w:rsidP="00E53990">
            <w:r>
              <w:t>50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B4141B" w:rsidRDefault="00E34A39" w:rsidP="00E53990">
            <w:r>
              <w:t>3</w:t>
            </w:r>
            <w:r w:rsidR="002151BF">
              <w:t>0</w:t>
            </w:r>
          </w:p>
        </w:tc>
      </w:tr>
      <w:tr w:rsidR="00B4141B" w:rsidTr="003E0BB4">
        <w:tc>
          <w:tcPr>
            <w:tcW w:w="1956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B4141B" w:rsidRDefault="00B4141B" w:rsidP="00E53990">
            <w:r>
              <w:t>Otros inmovilizados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B4141B" w:rsidRDefault="0013074C" w:rsidP="00E53990">
            <w:r>
              <w:t>0</w:t>
            </w:r>
          </w:p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B4141B" w:rsidRDefault="0013074C" w:rsidP="00E53990">
            <w:r>
              <w:t>0</w:t>
            </w:r>
          </w:p>
        </w:tc>
      </w:tr>
      <w:tr w:rsidR="008523F8" w:rsidTr="003E0BB4">
        <w:tc>
          <w:tcPr>
            <w:tcW w:w="1956" w:type="dxa"/>
            <w:tcBorders>
              <w:top w:val="nil"/>
              <w:left w:val="nil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Pr="004D457E" w:rsidRDefault="004D457E" w:rsidP="00E53990">
            <w:pPr>
              <w:rPr>
                <w:b/>
              </w:rPr>
            </w:pPr>
            <w:r w:rsidRPr="004D457E">
              <w:rPr>
                <w:b/>
              </w:rPr>
              <w:t>Total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684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676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shd w:val="clear" w:color="auto" w:fill="8F8F8F" w:themeFill="background1" w:themeFillShade="BF"/>
          </w:tcPr>
          <w:p w:rsidR="008523F8" w:rsidRDefault="008523F8" w:rsidP="00E53990"/>
        </w:tc>
        <w:tc>
          <w:tcPr>
            <w:tcW w:w="1715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8F8F8F" w:themeFill="background1" w:themeFillShade="BF"/>
          </w:tcPr>
          <w:p w:rsidR="008523F8" w:rsidRDefault="008523F8" w:rsidP="00E53990"/>
        </w:tc>
      </w:tr>
      <w:tr w:rsidR="004D457E" w:rsidTr="008523F8">
        <w:tc>
          <w:tcPr>
            <w:tcW w:w="1956" w:type="dxa"/>
            <w:tcBorders>
              <w:top w:val="nil"/>
              <w:left w:val="nil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>
            <w:r>
              <w:t>Inversiones</w:t>
            </w:r>
          </w:p>
        </w:tc>
        <w:tc>
          <w:tcPr>
            <w:tcW w:w="1689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/>
        </w:tc>
        <w:tc>
          <w:tcPr>
            <w:tcW w:w="1684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A86DF0" w:rsidP="00E53990">
            <w:r>
              <w:t>15</w:t>
            </w:r>
            <w:r w:rsidR="008437E7">
              <w:t>500</w:t>
            </w:r>
          </w:p>
        </w:tc>
        <w:tc>
          <w:tcPr>
            <w:tcW w:w="1676" w:type="dxa"/>
            <w:tcBorders>
              <w:top w:val="nil"/>
              <w:left w:val="double" w:sz="12" w:space="0" w:color="auto"/>
              <w:bottom w:val="dotted" w:sz="4" w:space="0" w:color="auto"/>
              <w:right w:val="double" w:sz="12" w:space="0" w:color="auto"/>
            </w:tcBorders>
          </w:tcPr>
          <w:p w:rsidR="004D457E" w:rsidRDefault="004D457E" w:rsidP="00E53990"/>
        </w:tc>
        <w:tc>
          <w:tcPr>
            <w:tcW w:w="1715" w:type="dxa"/>
            <w:tcBorders>
              <w:top w:val="nil"/>
              <w:left w:val="double" w:sz="12" w:space="0" w:color="auto"/>
              <w:bottom w:val="dotted" w:sz="4" w:space="0" w:color="auto"/>
              <w:right w:val="nil"/>
            </w:tcBorders>
          </w:tcPr>
          <w:p w:rsidR="004D457E" w:rsidRDefault="004D457E" w:rsidP="00E53990"/>
        </w:tc>
      </w:tr>
      <w:tr w:rsidR="008523F8" w:rsidTr="001E0517">
        <w:tc>
          <w:tcPr>
            <w:tcW w:w="1956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8523F8" w:rsidRDefault="0007297E" w:rsidP="00E53990">
            <w:r>
              <w:t>Dotación amortización</w:t>
            </w:r>
          </w:p>
        </w:tc>
        <w:tc>
          <w:tcPr>
            <w:tcW w:w="1689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684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676" w:type="dxa"/>
            <w:tcBorders>
              <w:top w:val="dotted" w:sz="4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8523F8" w:rsidRDefault="008523F8" w:rsidP="00E53990"/>
        </w:tc>
        <w:tc>
          <w:tcPr>
            <w:tcW w:w="1715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8523F8" w:rsidRDefault="006D5A58" w:rsidP="00E53990">
            <w:r w:rsidRPr="006D5A58">
              <w:t>820</w:t>
            </w:r>
          </w:p>
        </w:tc>
      </w:tr>
    </w:tbl>
    <w:p w:rsidR="00E53990" w:rsidRDefault="00E53990" w:rsidP="00E53990">
      <w:pPr>
        <w:spacing w:after="0" w:line="240" w:lineRule="auto"/>
      </w:pPr>
    </w:p>
    <w:p w:rsidR="00A53A00" w:rsidRPr="00A53A00" w:rsidRDefault="00A53A00" w:rsidP="00A53A00">
      <w:pPr>
        <w:spacing w:after="0" w:line="240" w:lineRule="auto"/>
      </w:pPr>
    </w:p>
    <w:p w:rsidR="00B76BBE" w:rsidRDefault="00A53A00" w:rsidP="00E0779B">
      <w:pPr>
        <w:pStyle w:val="Prrafodelista"/>
        <w:numPr>
          <w:ilvl w:val="0"/>
          <w:numId w:val="9"/>
        </w:numPr>
        <w:spacing w:after="0" w:line="240" w:lineRule="auto"/>
      </w:pPr>
      <w:r>
        <w:rPr>
          <w:u w:val="single"/>
        </w:rPr>
        <w:t>E</w:t>
      </w:r>
      <w:r w:rsidR="001D3D39" w:rsidRPr="00E0779B">
        <w:rPr>
          <w:u w:val="single"/>
        </w:rPr>
        <w:t>xistencias</w:t>
      </w:r>
      <w:r w:rsidR="00E0779B">
        <w:t>:</w:t>
      </w:r>
    </w:p>
    <w:p w:rsidR="00A8352C" w:rsidRDefault="00A8352C" w:rsidP="00A8352C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352C" w:rsidTr="00F92AF0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A8352C" w:rsidRPr="00742261" w:rsidRDefault="00A8352C" w:rsidP="00742261">
            <w:pPr>
              <w:jc w:val="center"/>
              <w:rPr>
                <w:b/>
              </w:rPr>
            </w:pPr>
            <w:r w:rsidRPr="00742261">
              <w:rPr>
                <w:b/>
              </w:rPr>
              <w:t>Material o componente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A8352C" w:rsidRPr="00742261" w:rsidRDefault="00A8352C" w:rsidP="00742261">
            <w:pPr>
              <w:jc w:val="center"/>
              <w:rPr>
                <w:b/>
              </w:rPr>
            </w:pPr>
            <w:r w:rsidRPr="00742261">
              <w:rPr>
                <w:b/>
              </w:rPr>
              <w:t>Precio unitario</w:t>
            </w:r>
          </w:p>
        </w:tc>
      </w:tr>
      <w:tr w:rsidR="00A8352C" w:rsidTr="00F92AF0">
        <w:tc>
          <w:tcPr>
            <w:tcW w:w="4322" w:type="dxa"/>
            <w:tcBorders>
              <w:top w:val="double" w:sz="12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A8352C" w:rsidRDefault="00FF3719" w:rsidP="00A8352C">
            <w:r>
              <w:t>Folios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A8352C" w:rsidRDefault="00FF3719" w:rsidP="00A8352C">
            <w:r>
              <w:t>5 €</w:t>
            </w:r>
          </w:p>
        </w:tc>
      </w:tr>
      <w:tr w:rsidR="005B7C5F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5B7C5F" w:rsidRDefault="0049036A" w:rsidP="00A8352C">
            <w:r>
              <w:t>Tóner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5B7C5F" w:rsidRDefault="005B7C5F" w:rsidP="00A8352C">
            <w:r>
              <w:t>5 €</w:t>
            </w:r>
          </w:p>
        </w:tc>
      </w:tr>
      <w:tr w:rsidR="00F06711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F06711" w:rsidRDefault="00F06711" w:rsidP="00A8352C">
            <w:r>
              <w:t>Sobre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F06711" w:rsidRDefault="00F06711" w:rsidP="00A8352C">
            <w:r>
              <w:t>1 €</w:t>
            </w:r>
          </w:p>
        </w:tc>
      </w:tr>
      <w:tr w:rsidR="00EC7C70" w:rsidTr="00F92AF0">
        <w:tc>
          <w:tcPr>
            <w:tcW w:w="4322" w:type="dxa"/>
            <w:tcBorders>
              <w:top w:val="dotted" w:sz="4" w:space="0" w:color="auto"/>
              <w:left w:val="nil"/>
              <w:bottom w:val="dotted" w:sz="4" w:space="0" w:color="auto"/>
              <w:right w:val="double" w:sz="12" w:space="0" w:color="auto"/>
            </w:tcBorders>
          </w:tcPr>
          <w:p w:rsidR="00EC7C70" w:rsidRDefault="00EC7C70" w:rsidP="00A8352C">
            <w:r>
              <w:t>Sello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dotted" w:sz="4" w:space="0" w:color="auto"/>
              <w:right w:val="nil"/>
            </w:tcBorders>
          </w:tcPr>
          <w:p w:rsidR="00EC7C70" w:rsidRDefault="00EC7C70" w:rsidP="00A8352C">
            <w:r>
              <w:t>0,5 €</w:t>
            </w:r>
          </w:p>
        </w:tc>
      </w:tr>
      <w:tr w:rsidR="004E7C04" w:rsidTr="00F92AF0">
        <w:tc>
          <w:tcPr>
            <w:tcW w:w="4322" w:type="dxa"/>
            <w:tcBorders>
              <w:top w:val="dotted" w:sz="4" w:space="0" w:color="auto"/>
              <w:left w:val="nil"/>
              <w:bottom w:val="nil"/>
              <w:right w:val="double" w:sz="12" w:space="0" w:color="auto"/>
            </w:tcBorders>
          </w:tcPr>
          <w:p w:rsidR="004E7C04" w:rsidRDefault="004E7C04" w:rsidP="00A8352C">
            <w:r>
              <w:t>Carpeta</w:t>
            </w:r>
          </w:p>
        </w:tc>
        <w:tc>
          <w:tcPr>
            <w:tcW w:w="4322" w:type="dxa"/>
            <w:tcBorders>
              <w:top w:val="dotted" w:sz="4" w:space="0" w:color="auto"/>
              <w:left w:val="double" w:sz="12" w:space="0" w:color="auto"/>
              <w:bottom w:val="nil"/>
              <w:right w:val="nil"/>
            </w:tcBorders>
          </w:tcPr>
          <w:p w:rsidR="004E7C04" w:rsidRDefault="004E7C04" w:rsidP="00A8352C">
            <w:r>
              <w:t>1 €</w:t>
            </w:r>
          </w:p>
        </w:tc>
      </w:tr>
    </w:tbl>
    <w:p w:rsidR="00A8352C" w:rsidRDefault="00A8352C" w:rsidP="00A8352C">
      <w:pPr>
        <w:spacing w:after="0" w:line="240" w:lineRule="auto"/>
      </w:pPr>
    </w:p>
    <w:p w:rsidR="00403E72" w:rsidRDefault="00403E72" w:rsidP="00A8352C">
      <w:pPr>
        <w:spacing w:after="0" w:line="240" w:lineRule="auto"/>
      </w:pPr>
    </w:p>
    <w:p w:rsidR="00403E72" w:rsidRDefault="00403E72" w:rsidP="00403E72">
      <w:pPr>
        <w:pStyle w:val="Prrafodelista"/>
        <w:numPr>
          <w:ilvl w:val="0"/>
          <w:numId w:val="9"/>
        </w:numPr>
        <w:spacing w:after="0" w:line="240" w:lineRule="auto"/>
      </w:pPr>
      <w:r w:rsidRPr="009D60CD">
        <w:rPr>
          <w:u w:val="single"/>
        </w:rPr>
        <w:t>Aprovisionamiento</w:t>
      </w:r>
      <w:r>
        <w:t>:</w:t>
      </w:r>
    </w:p>
    <w:p w:rsidR="009D60CD" w:rsidRDefault="009D60CD" w:rsidP="009D60CD">
      <w:pPr>
        <w:spacing w:after="0" w:line="240" w:lineRule="auto"/>
      </w:pPr>
    </w:p>
    <w:p w:rsidR="009209C0" w:rsidRDefault="006664E5" w:rsidP="00EB5AB5">
      <w:pPr>
        <w:spacing w:after="0" w:line="240" w:lineRule="auto"/>
        <w:ind w:left="708"/>
      </w:pPr>
      <w:r>
        <w:t xml:space="preserve">Una vez al año hay que comprar </w:t>
      </w:r>
      <w:r w:rsidR="000653C5">
        <w:t>15</w:t>
      </w:r>
      <w:r w:rsidR="004D1D3A">
        <w:t xml:space="preserve"> </w:t>
      </w:r>
      <w:r>
        <w:t>folios,</w:t>
      </w:r>
      <w:r w:rsidR="004D1D3A">
        <w:t xml:space="preserve"> 1</w:t>
      </w:r>
      <w:r>
        <w:t xml:space="preserve"> </w:t>
      </w:r>
      <w:r w:rsidR="004D1D3A">
        <w:t>tóner</w:t>
      </w:r>
      <w:r>
        <w:t>,</w:t>
      </w:r>
      <w:r w:rsidR="00A01216">
        <w:t xml:space="preserve"> 5</w:t>
      </w:r>
      <w:r>
        <w:t xml:space="preserve"> sobres,</w:t>
      </w:r>
      <w:r w:rsidR="00A01216">
        <w:t xml:space="preserve"> 5</w:t>
      </w:r>
      <w:r>
        <w:t xml:space="preserve"> sellos,</w:t>
      </w:r>
      <w:r w:rsidR="00A01216">
        <w:t xml:space="preserve"> 2</w:t>
      </w:r>
      <w:r>
        <w:t xml:space="preserve"> carpetas.</w:t>
      </w:r>
    </w:p>
    <w:p w:rsidR="00D32655" w:rsidRDefault="00D32655" w:rsidP="00EB5AB5">
      <w:pPr>
        <w:spacing w:after="0" w:line="240" w:lineRule="auto"/>
        <w:ind w:left="708"/>
      </w:pPr>
      <w:r>
        <w:t>Importe: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Folios</w:t>
      </w:r>
      <w:r>
        <w:t xml:space="preserve">: </w:t>
      </w:r>
      <w:r w:rsidR="005B743F">
        <w:t>15</w:t>
      </w:r>
      <w:r>
        <w:t xml:space="preserve"> * 5 = </w:t>
      </w:r>
      <w:r w:rsidR="005B743F">
        <w:t>75</w:t>
      </w:r>
      <w:r w:rsidR="00863532">
        <w:t>€</w:t>
      </w:r>
      <w:r>
        <w:t>.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Tóner</w:t>
      </w:r>
      <w:r>
        <w:t>: 1 * 5 = 5</w:t>
      </w:r>
      <w:r w:rsidR="00863532">
        <w:t>€</w:t>
      </w:r>
      <w:r>
        <w:t>.</w:t>
      </w:r>
    </w:p>
    <w:p w:rsidR="00D32655" w:rsidRDefault="00D32655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Sobres</w:t>
      </w:r>
      <w:r>
        <w:t xml:space="preserve">: </w:t>
      </w:r>
      <w:r w:rsidR="005C79F8">
        <w:t>5 * 1 = 5</w:t>
      </w:r>
      <w:r w:rsidR="00863532">
        <w:t>€</w:t>
      </w:r>
      <w:r w:rsidR="005C79F8">
        <w:t>.</w:t>
      </w:r>
    </w:p>
    <w:p w:rsidR="005C79F8" w:rsidRDefault="00A30256" w:rsidP="00EB5AB5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Sellos</w:t>
      </w:r>
      <w:r>
        <w:t xml:space="preserve">: </w:t>
      </w:r>
      <w:r w:rsidR="00644729">
        <w:t>5 * 0,5 = 2,5</w:t>
      </w:r>
      <w:r w:rsidR="00863532">
        <w:t>€</w:t>
      </w:r>
      <w:r w:rsidR="00644729">
        <w:t>.</w:t>
      </w:r>
    </w:p>
    <w:p w:rsidR="001D1664" w:rsidRDefault="00C029AF" w:rsidP="000D5C4F">
      <w:pPr>
        <w:pStyle w:val="Prrafodelista"/>
        <w:numPr>
          <w:ilvl w:val="0"/>
          <w:numId w:val="10"/>
        </w:numPr>
        <w:spacing w:after="0" w:line="240" w:lineRule="auto"/>
        <w:ind w:left="1428"/>
      </w:pPr>
      <w:r w:rsidRPr="001F0322">
        <w:rPr>
          <w:u w:val="single"/>
        </w:rPr>
        <w:t>Carpetas</w:t>
      </w:r>
      <w:r>
        <w:t>: 2 * 1 = 1</w:t>
      </w:r>
      <w:r w:rsidR="00863532">
        <w:t>€</w:t>
      </w:r>
      <w:r>
        <w:t>.</w:t>
      </w:r>
    </w:p>
    <w:p w:rsidR="001D1664" w:rsidRDefault="001D1664">
      <w:r>
        <w:br w:type="page"/>
      </w:r>
    </w:p>
    <w:p w:rsidR="000D5C4F" w:rsidRDefault="000D5C4F" w:rsidP="000D5C4F">
      <w:pPr>
        <w:pStyle w:val="Prrafodelista"/>
        <w:numPr>
          <w:ilvl w:val="0"/>
          <w:numId w:val="9"/>
        </w:numPr>
        <w:spacing w:after="0" w:line="240" w:lineRule="auto"/>
      </w:pPr>
      <w:r w:rsidRPr="000D5C4F">
        <w:rPr>
          <w:u w:val="single"/>
        </w:rPr>
        <w:lastRenderedPageBreak/>
        <w:t>Costes de la empresa</w:t>
      </w:r>
      <w:r>
        <w:t>:</w:t>
      </w:r>
    </w:p>
    <w:p w:rsidR="000D5C4F" w:rsidRDefault="000D5C4F" w:rsidP="000D5C4F">
      <w:pPr>
        <w:spacing w:after="0" w:line="240" w:lineRule="auto"/>
      </w:pPr>
    </w:p>
    <w:p w:rsidR="000D5C4F" w:rsidRDefault="00C02645" w:rsidP="00C02645">
      <w:pPr>
        <w:pStyle w:val="Prrafodelista"/>
        <w:numPr>
          <w:ilvl w:val="0"/>
          <w:numId w:val="11"/>
        </w:numPr>
        <w:spacing w:after="0" w:line="240" w:lineRule="auto"/>
      </w:pPr>
      <w:r>
        <w:t>Gastos fijos:</w:t>
      </w:r>
    </w:p>
    <w:p w:rsidR="00C02645" w:rsidRDefault="009E0ED6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Local</w:t>
      </w:r>
      <w:r>
        <w:t xml:space="preserve">: </w:t>
      </w:r>
      <w:r w:rsidR="00DF4431">
        <w:t>recibo de comunidad</w:t>
      </w:r>
      <w:r w:rsidR="005617DC">
        <w:t xml:space="preserve"> (</w:t>
      </w:r>
      <w:r w:rsidR="008B4330">
        <w:t>15 € / mes</w:t>
      </w:r>
      <w:r w:rsidR="005617DC">
        <w:t>) + seguro (5 € / mes)</w:t>
      </w:r>
      <w:r w:rsidR="00DF4431">
        <w:t>.</w:t>
      </w:r>
    </w:p>
    <w:p w:rsidR="009E0ED6" w:rsidRDefault="004C1F61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Vehículos</w:t>
      </w:r>
      <w:r>
        <w:t xml:space="preserve">: </w:t>
      </w:r>
      <w:r w:rsidR="00D5110A">
        <w:t>seguro de bicicletas</w:t>
      </w:r>
      <w:r w:rsidR="002D1C91">
        <w:t xml:space="preserve"> (</w:t>
      </w:r>
      <w:r w:rsidR="00E24A34">
        <w:t>5</w:t>
      </w:r>
      <w:r w:rsidR="002D1C91">
        <w:t xml:space="preserve"> € / mes)</w:t>
      </w:r>
      <w:r>
        <w:t>.</w:t>
      </w:r>
    </w:p>
    <w:p w:rsidR="0039372B" w:rsidRDefault="00EE22A2" w:rsidP="00C02645">
      <w:pPr>
        <w:pStyle w:val="Prrafodelista"/>
        <w:numPr>
          <w:ilvl w:val="1"/>
          <w:numId w:val="11"/>
        </w:numPr>
        <w:spacing w:after="0" w:line="240" w:lineRule="auto"/>
      </w:pPr>
      <w:r w:rsidRPr="00EE22A2">
        <w:rPr>
          <w:u w:val="single"/>
        </w:rPr>
        <w:t>Costes salariales</w:t>
      </w:r>
      <w:r w:rsidR="0039372B">
        <w:t>:</w:t>
      </w:r>
    </w:p>
    <w:p w:rsidR="00E24A34" w:rsidRDefault="0039372B" w:rsidP="0039372B">
      <w:pPr>
        <w:pStyle w:val="Prrafodelista"/>
        <w:numPr>
          <w:ilvl w:val="2"/>
          <w:numId w:val="11"/>
        </w:numPr>
        <w:spacing w:after="0" w:line="240" w:lineRule="auto"/>
      </w:pPr>
      <w:r>
        <w:t xml:space="preserve">Salarios trabajadores: </w:t>
      </w:r>
      <w:r w:rsidR="00A6687E">
        <w:t>9</w:t>
      </w:r>
      <w:r w:rsidR="005C0A5B">
        <w:t>00 * 3 (trabajadores)</w:t>
      </w:r>
      <w:r>
        <w:t xml:space="preserve"> = 2</w:t>
      </w:r>
      <w:r w:rsidR="00A6687E">
        <w:t>7</w:t>
      </w:r>
      <w:r>
        <w:t>00 € / mes</w:t>
      </w:r>
      <w:r w:rsidR="00EE22A2">
        <w:t>.</w:t>
      </w:r>
    </w:p>
    <w:p w:rsidR="0039372B" w:rsidRDefault="00675A95" w:rsidP="00FE2802">
      <w:pPr>
        <w:pStyle w:val="Prrafodelista"/>
        <w:numPr>
          <w:ilvl w:val="2"/>
          <w:numId w:val="11"/>
        </w:numPr>
        <w:spacing w:after="0" w:line="240" w:lineRule="auto"/>
      </w:pPr>
      <w:r>
        <w:t xml:space="preserve">Seguridad social trabajadores: </w:t>
      </w:r>
      <w:r w:rsidR="00DC2FF0">
        <w:t>27</w:t>
      </w:r>
      <w:r w:rsidR="008977AE">
        <w:t>00 * 0,</w:t>
      </w:r>
      <w:r w:rsidR="00A6687E" w:rsidRPr="00A6687E">
        <w:t xml:space="preserve"> 35</w:t>
      </w:r>
      <w:r w:rsidR="008977AE">
        <w:t xml:space="preserve"> = </w:t>
      </w:r>
      <w:r w:rsidR="00FE2802" w:rsidRPr="00FE2802">
        <w:t>945</w:t>
      </w:r>
      <w:r w:rsidR="00FE2802">
        <w:t xml:space="preserve"> </w:t>
      </w:r>
      <w:r w:rsidR="008977AE">
        <w:t>€ / mes</w:t>
      </w:r>
      <w:r>
        <w:t>.</w:t>
      </w:r>
    </w:p>
    <w:p w:rsidR="00CF7FBA" w:rsidRDefault="00CF7FBA" w:rsidP="00CF7FBA">
      <w:pPr>
        <w:pStyle w:val="Prrafodelista"/>
        <w:numPr>
          <w:ilvl w:val="1"/>
          <w:numId w:val="11"/>
        </w:numPr>
        <w:spacing w:after="0" w:line="240" w:lineRule="auto"/>
      </w:pPr>
      <w:r w:rsidRPr="006A64C0">
        <w:rPr>
          <w:u w:val="single"/>
        </w:rPr>
        <w:t>Amortización inmovilizado</w:t>
      </w:r>
      <w:r>
        <w:t xml:space="preserve">: </w:t>
      </w:r>
      <w:r w:rsidR="001A5230">
        <w:t>820 € / anual</w:t>
      </w:r>
      <w:r>
        <w:t>.</w:t>
      </w:r>
    </w:p>
    <w:p w:rsidR="00533898" w:rsidRDefault="005E53AF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Devolución préstamos</w:t>
      </w:r>
      <w:r w:rsidR="00EB1F73">
        <w:t>: 0 €</w:t>
      </w:r>
      <w:bookmarkStart w:id="8" w:name="_GoBack"/>
      <w:bookmarkEnd w:id="8"/>
      <w:r w:rsidRPr="005E53AF">
        <w:t>.</w:t>
      </w:r>
    </w:p>
    <w:p w:rsidR="005E53AF" w:rsidRDefault="00071505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Intereses préstamos</w:t>
      </w:r>
      <w:r w:rsidRPr="00071505">
        <w:t>:</w:t>
      </w:r>
      <w:r w:rsidR="00EB1F73">
        <w:t xml:space="preserve"> 0 €</w:t>
      </w:r>
      <w:r w:rsidR="00150CD0" w:rsidRPr="005E53AF">
        <w:t>.</w:t>
      </w:r>
    </w:p>
    <w:p w:rsidR="00071505" w:rsidRDefault="008145A2" w:rsidP="00CF7FBA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Gastos de constitución</w:t>
      </w:r>
      <w:r w:rsidR="00D042B2">
        <w:t>: 100 €</w:t>
      </w:r>
      <w:r w:rsidRPr="008145A2">
        <w:t>.</w:t>
      </w:r>
    </w:p>
    <w:p w:rsidR="00D042B2" w:rsidRDefault="00D042B2" w:rsidP="00D042B2">
      <w:pPr>
        <w:spacing w:after="0" w:line="240" w:lineRule="auto"/>
      </w:pPr>
    </w:p>
    <w:p w:rsidR="003331D4" w:rsidRDefault="003331D4" w:rsidP="003331D4">
      <w:pPr>
        <w:pStyle w:val="Prrafodelista"/>
        <w:numPr>
          <w:ilvl w:val="0"/>
          <w:numId w:val="11"/>
        </w:numPr>
        <w:spacing w:after="0" w:line="240" w:lineRule="auto"/>
      </w:pPr>
      <w:r>
        <w:t>Gastos variables:</w:t>
      </w:r>
    </w:p>
    <w:p w:rsidR="003331D4" w:rsidRDefault="00F27B2D" w:rsidP="003331D4">
      <w:pPr>
        <w:pStyle w:val="Prrafodelista"/>
        <w:numPr>
          <w:ilvl w:val="1"/>
          <w:numId w:val="11"/>
        </w:numPr>
        <w:spacing w:after="0" w:line="240" w:lineRule="auto"/>
      </w:pPr>
      <w:r w:rsidRPr="00F27B2D">
        <w:rPr>
          <w:u w:val="single"/>
        </w:rPr>
        <w:t>Compras de productos</w:t>
      </w:r>
      <w:r>
        <w:t xml:space="preserve">: </w:t>
      </w:r>
      <w:r w:rsidR="007745D8">
        <w:t>ninguno</w:t>
      </w:r>
      <w:r>
        <w:t>.</w:t>
      </w:r>
    </w:p>
    <w:p w:rsidR="007745D8" w:rsidRDefault="009844DB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Compras de materiales</w:t>
      </w:r>
      <w:r w:rsidRPr="009844DB">
        <w:t xml:space="preserve">: </w:t>
      </w:r>
      <w:r w:rsidR="00A4479E" w:rsidRPr="00A4479E">
        <w:t>88,5</w:t>
      </w:r>
      <w:r w:rsidR="00A4479E">
        <w:t xml:space="preserve"> € / año</w:t>
      </w:r>
      <w:r w:rsidRPr="009844DB">
        <w:t>.</w:t>
      </w:r>
    </w:p>
    <w:p w:rsidR="00FC5B32" w:rsidRDefault="009517D5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Suministros</w:t>
      </w:r>
      <w:r w:rsidRPr="009517D5">
        <w:t xml:space="preserve">: </w:t>
      </w:r>
      <w:r w:rsidR="00E1229D">
        <w:t>luz, agua, gas, teléfono (150 € / mes).</w:t>
      </w:r>
    </w:p>
    <w:p w:rsidR="00744305" w:rsidRDefault="00401DDE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Publicidad y propaganda</w:t>
      </w:r>
      <w:r w:rsidRPr="00401DDE">
        <w:t xml:space="preserve">: </w:t>
      </w:r>
      <w:r w:rsidR="00A74C09">
        <w:t>15 € / mes</w:t>
      </w:r>
      <w:r w:rsidRPr="00401DDE">
        <w:t>.</w:t>
      </w:r>
    </w:p>
    <w:p w:rsidR="00412FEC" w:rsidRDefault="00306EB1" w:rsidP="00A4479E">
      <w:pPr>
        <w:pStyle w:val="Prrafodelista"/>
        <w:numPr>
          <w:ilvl w:val="1"/>
          <w:numId w:val="11"/>
        </w:numPr>
        <w:spacing w:after="0" w:line="240" w:lineRule="auto"/>
      </w:pPr>
      <w:r>
        <w:rPr>
          <w:u w:val="single"/>
        </w:rPr>
        <w:t>Impuestos</w:t>
      </w:r>
      <w:r w:rsidRPr="00306EB1">
        <w:t>:</w:t>
      </w:r>
      <w:r>
        <w:t xml:space="preserve"> </w:t>
      </w:r>
      <w:r w:rsidR="006132DD">
        <w:t>30</w:t>
      </w:r>
      <w:r w:rsidR="00323BE7">
        <w:t>% de las ganancias</w:t>
      </w:r>
      <w:r>
        <w:t>.</w:t>
      </w:r>
    </w:p>
    <w:p w:rsidR="00412FEC" w:rsidRDefault="00412FEC">
      <w:r>
        <w:br w:type="page"/>
      </w:r>
    </w:p>
    <w:p w:rsidR="00306EB1" w:rsidRDefault="00412FEC" w:rsidP="00412FEC">
      <w:pPr>
        <w:spacing w:after="0" w:line="240" w:lineRule="auto"/>
        <w:rPr>
          <w:b/>
        </w:rPr>
      </w:pPr>
      <w:bookmarkStart w:id="9" w:name="marketing"/>
      <w:r w:rsidRPr="00412FEC">
        <w:rPr>
          <w:b/>
        </w:rPr>
        <w:lastRenderedPageBreak/>
        <w:t>Plan de Marketing</w:t>
      </w:r>
    </w:p>
    <w:bookmarkEnd w:id="9"/>
    <w:p w:rsidR="00473AED" w:rsidRPr="006A5B02" w:rsidRDefault="00473AED" w:rsidP="00412FEC">
      <w:pPr>
        <w:spacing w:after="0" w:line="240" w:lineRule="auto"/>
      </w:pPr>
    </w:p>
    <w:p w:rsidR="00AE1028" w:rsidRDefault="00AE1028" w:rsidP="00534952">
      <w:pPr>
        <w:pStyle w:val="Prrafodelista"/>
        <w:numPr>
          <w:ilvl w:val="0"/>
          <w:numId w:val="13"/>
        </w:numPr>
        <w:spacing w:after="0" w:line="240" w:lineRule="auto"/>
      </w:pPr>
      <w:r w:rsidRPr="00534952">
        <w:rPr>
          <w:b/>
        </w:rPr>
        <w:t>Análisis DAFO:</w:t>
      </w:r>
    </w:p>
    <w:p w:rsidR="00C109A2" w:rsidRDefault="00C109A2" w:rsidP="00AE1028">
      <w:pPr>
        <w:spacing w:after="0" w:line="240" w:lineRule="auto"/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6F3F" w:rsidRPr="00F87F27" w:rsidTr="00872A30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DC6F3F" w:rsidRPr="00F87F27" w:rsidRDefault="00DC6F3F" w:rsidP="00AE1028">
            <w:pPr>
              <w:rPr>
                <w:b/>
              </w:rPr>
            </w:pPr>
            <w:r w:rsidRPr="00F87F27">
              <w:rPr>
                <w:b/>
              </w:rPr>
              <w:t>Fortalezas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</w:tcPr>
          <w:p w:rsidR="00DC6F3F" w:rsidRPr="00F87F27" w:rsidRDefault="00DC6F3F" w:rsidP="00AE1028">
            <w:pPr>
              <w:rPr>
                <w:b/>
              </w:rPr>
            </w:pPr>
            <w:r w:rsidRPr="00F87F27">
              <w:rPr>
                <w:b/>
              </w:rPr>
              <w:t>Debilidades</w:t>
            </w:r>
          </w:p>
        </w:tc>
      </w:tr>
      <w:tr w:rsidR="00E5154B" w:rsidTr="00872A30">
        <w:tc>
          <w:tcPr>
            <w:tcW w:w="4322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</w:tcPr>
          <w:p w:rsidR="00E5154B" w:rsidRDefault="007048A3" w:rsidP="00AE1028">
            <w:r>
              <w:t>Respeto por el medio ambiente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nil"/>
              <w:right w:val="nil"/>
            </w:tcBorders>
          </w:tcPr>
          <w:p w:rsidR="00E5154B" w:rsidRDefault="00E5154B" w:rsidP="009A3C49">
            <w:r>
              <w:t>Escasez de recursos monetarios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223D26" w:rsidP="00AE1028">
            <w:r>
              <w:t>Entusiasmo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2D6DC3" w:rsidP="009A3C49">
            <w:r>
              <w:t>Insuficiencia de</w:t>
            </w:r>
            <w:r w:rsidR="00E5154B">
              <w:t xml:space="preserve"> prestigio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E5154B" w:rsidP="00AE1028"/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E5154B" w:rsidP="00AE1028"/>
        </w:tc>
      </w:tr>
      <w:tr w:rsidR="00E5154B" w:rsidRPr="00F87F27" w:rsidTr="00F87F27">
        <w:tc>
          <w:tcPr>
            <w:tcW w:w="432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</w:tcPr>
          <w:p w:rsidR="00E5154B" w:rsidRPr="00F87F27" w:rsidRDefault="00E5154B" w:rsidP="00AE1028">
            <w:pPr>
              <w:rPr>
                <w:b/>
              </w:rPr>
            </w:pPr>
            <w:r w:rsidRPr="00F87F27">
              <w:rPr>
                <w:b/>
              </w:rPr>
              <w:t>Oportunidades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double" w:sz="12" w:space="0" w:color="auto"/>
              <w:right w:val="nil"/>
            </w:tcBorders>
            <w:shd w:val="clear" w:color="auto" w:fill="auto"/>
          </w:tcPr>
          <w:p w:rsidR="00E5154B" w:rsidRPr="00F87F27" w:rsidRDefault="00E5154B" w:rsidP="00AE1028">
            <w:pPr>
              <w:rPr>
                <w:b/>
              </w:rPr>
            </w:pPr>
            <w:r w:rsidRPr="00F87F27">
              <w:rPr>
                <w:b/>
              </w:rPr>
              <w:t>Amenazas</w:t>
            </w:r>
          </w:p>
        </w:tc>
      </w:tr>
      <w:tr w:rsidR="00E5154B" w:rsidTr="00872A30">
        <w:tc>
          <w:tcPr>
            <w:tcW w:w="4322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</w:tcPr>
          <w:p w:rsidR="00E5154B" w:rsidRDefault="0074191C" w:rsidP="00AE1028">
            <w:r>
              <w:t>Pocas</w:t>
            </w:r>
          </w:p>
        </w:tc>
        <w:tc>
          <w:tcPr>
            <w:tcW w:w="4322" w:type="dxa"/>
            <w:tcBorders>
              <w:top w:val="double" w:sz="12" w:space="0" w:color="auto"/>
              <w:left w:val="double" w:sz="12" w:space="0" w:color="auto"/>
              <w:bottom w:val="nil"/>
              <w:right w:val="nil"/>
            </w:tcBorders>
          </w:tcPr>
          <w:p w:rsidR="00E5154B" w:rsidRDefault="00E426D7" w:rsidP="00E426D7">
            <w:r>
              <w:t>Atraer la atención de competidores</w:t>
            </w:r>
          </w:p>
        </w:tc>
      </w:tr>
      <w:tr w:rsidR="00E5154B" w:rsidTr="00872A30">
        <w:tc>
          <w:tcPr>
            <w:tcW w:w="4322" w:type="dxa"/>
            <w:tcBorders>
              <w:top w:val="nil"/>
              <w:left w:val="nil"/>
              <w:bottom w:val="nil"/>
              <w:right w:val="double" w:sz="12" w:space="0" w:color="auto"/>
            </w:tcBorders>
          </w:tcPr>
          <w:p w:rsidR="00E5154B" w:rsidRDefault="00822109" w:rsidP="00AE1028">
            <w:r>
              <w:t xml:space="preserve">Sería mejor hacerse </w:t>
            </w:r>
            <w:r w:rsidR="00271074">
              <w:t>franquiciado</w:t>
            </w:r>
            <w:r>
              <w:t xml:space="preserve"> de eBay</w:t>
            </w:r>
          </w:p>
        </w:tc>
        <w:tc>
          <w:tcPr>
            <w:tcW w:w="4322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E5154B" w:rsidRDefault="0027147A" w:rsidP="0027147A">
            <w:r>
              <w:t>Subida exagerada de la demanda</w:t>
            </w:r>
          </w:p>
        </w:tc>
      </w:tr>
    </w:tbl>
    <w:p w:rsidR="00AE1028" w:rsidRDefault="00AE1028" w:rsidP="00AE1028">
      <w:pPr>
        <w:spacing w:after="0" w:line="240" w:lineRule="auto"/>
        <w:ind w:firstLine="708"/>
      </w:pPr>
    </w:p>
    <w:p w:rsidR="00CD674D" w:rsidRDefault="00CD674D" w:rsidP="00534952">
      <w:pPr>
        <w:pStyle w:val="Prrafodelista"/>
        <w:numPr>
          <w:ilvl w:val="0"/>
          <w:numId w:val="13"/>
        </w:numPr>
        <w:spacing w:after="0" w:line="240" w:lineRule="auto"/>
      </w:pPr>
      <w:r w:rsidRPr="00534952">
        <w:rPr>
          <w:b/>
        </w:rPr>
        <w:t>Marketing-mix</w:t>
      </w:r>
      <w:r>
        <w:t>:</w:t>
      </w:r>
    </w:p>
    <w:p w:rsidR="00CD674D" w:rsidRPr="00E9076B" w:rsidRDefault="00E117D7" w:rsidP="00E117D7">
      <w:pPr>
        <w:spacing w:after="0" w:line="240" w:lineRule="auto"/>
        <w:ind w:left="708" w:firstLine="708"/>
      </w:pPr>
      <w:r w:rsidRPr="00E9076B">
        <w:rPr>
          <w:u w:val="single"/>
        </w:rPr>
        <w:t>Producto</w:t>
      </w:r>
      <w:r w:rsidR="00EC7007" w:rsidRPr="00E9076B">
        <w:t>:</w:t>
      </w:r>
    </w:p>
    <w:p w:rsidR="00534952" w:rsidRDefault="00EC7007" w:rsidP="00534952">
      <w:pPr>
        <w:pStyle w:val="Prrafodelista"/>
        <w:numPr>
          <w:ilvl w:val="0"/>
          <w:numId w:val="12"/>
        </w:numPr>
        <w:spacing w:after="0" w:line="240" w:lineRule="auto"/>
      </w:pPr>
      <w:r w:rsidRPr="00E9076B">
        <w:rPr>
          <w:i/>
        </w:rPr>
        <w:t>Servicio:</w:t>
      </w:r>
      <w:r>
        <w:t xml:space="preserve"> </w:t>
      </w:r>
      <w:r w:rsidR="00534952">
        <w:t>compra y venta de objetos.</w:t>
      </w:r>
    </w:p>
    <w:p w:rsidR="00534952" w:rsidRDefault="004E1575" w:rsidP="00534952">
      <w:pPr>
        <w:pStyle w:val="Prrafodelista"/>
        <w:numPr>
          <w:ilvl w:val="0"/>
          <w:numId w:val="12"/>
        </w:numPr>
        <w:spacing w:after="0" w:line="240" w:lineRule="auto"/>
      </w:pPr>
      <w:r w:rsidRPr="0010769E">
        <w:rPr>
          <w:i/>
        </w:rPr>
        <w:t>Envase:</w:t>
      </w:r>
      <w:r>
        <w:t xml:space="preserve"> </w:t>
      </w:r>
      <w:r w:rsidR="0063598D">
        <w:t>competencia</w:t>
      </w:r>
      <w:r w:rsidR="00E56BC6">
        <w:t xml:space="preserve"> de la empresa de transporte</w:t>
      </w:r>
      <w:r w:rsidR="0010769E">
        <w:t>.</w:t>
      </w:r>
    </w:p>
    <w:p w:rsidR="0010769E" w:rsidRDefault="00EA5ED5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Modelo:</w:t>
      </w:r>
      <w:r w:rsidRPr="00EA5ED5">
        <w:t xml:space="preserve"> </w:t>
      </w:r>
      <w:r w:rsidR="00483A95">
        <w:t xml:space="preserve">decisión del </w:t>
      </w:r>
      <w:r w:rsidR="00D07F79">
        <w:t>fabricante</w:t>
      </w:r>
      <w:r w:rsidR="00483A95">
        <w:t>.</w:t>
      </w:r>
    </w:p>
    <w:p w:rsidR="00483A95" w:rsidRDefault="001D4750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Etiquetado:</w:t>
      </w:r>
      <w:r w:rsidR="00AF4BD5">
        <w:t xml:space="preserve"> </w:t>
      </w:r>
      <w:r w:rsidR="0063598D">
        <w:t>competencia</w:t>
      </w:r>
      <w:r w:rsidR="003C7A1A">
        <w:t xml:space="preserve"> del fabricante.</w:t>
      </w:r>
    </w:p>
    <w:p w:rsidR="00242644" w:rsidRDefault="00242644" w:rsidP="00534952">
      <w:pPr>
        <w:pStyle w:val="Prrafodelista"/>
        <w:numPr>
          <w:ilvl w:val="0"/>
          <w:numId w:val="12"/>
        </w:numPr>
        <w:spacing w:after="0" w:line="240" w:lineRule="auto"/>
      </w:pPr>
      <w:r>
        <w:rPr>
          <w:i/>
        </w:rPr>
        <w:t>Marca:</w:t>
      </w:r>
      <w:r w:rsidR="00F05DE9">
        <w:t xml:space="preserve"> decisión del fabricante.</w:t>
      </w:r>
    </w:p>
    <w:p w:rsidR="0045388B" w:rsidRDefault="0045388B" w:rsidP="0045388B">
      <w:pPr>
        <w:spacing w:after="0" w:line="240" w:lineRule="auto"/>
      </w:pPr>
    </w:p>
    <w:p w:rsidR="0045388B" w:rsidRDefault="0045388B" w:rsidP="0045388B">
      <w:pPr>
        <w:spacing w:after="0" w:line="240" w:lineRule="auto"/>
        <w:ind w:left="1416"/>
      </w:pPr>
      <w:r w:rsidRPr="0045388B">
        <w:rPr>
          <w:u w:val="single"/>
        </w:rPr>
        <w:t>Precio</w:t>
      </w:r>
      <w:r>
        <w:t>:</w:t>
      </w:r>
    </w:p>
    <w:p w:rsidR="0045388B" w:rsidRDefault="00BF7C8B" w:rsidP="00BF7C8B">
      <w:pPr>
        <w:pStyle w:val="Prrafodelista"/>
        <w:numPr>
          <w:ilvl w:val="0"/>
          <w:numId w:val="14"/>
        </w:numPr>
        <w:spacing w:after="0" w:line="240" w:lineRule="auto"/>
      </w:pPr>
      <w:r w:rsidRPr="00BF7C8B">
        <w:rPr>
          <w:i/>
        </w:rPr>
        <w:t>Cálculo del precio sobre coste de todos los productos y servicios (PVP):</w:t>
      </w:r>
      <w:r w:rsidRPr="00D86A75">
        <w:t xml:space="preserve"> </w:t>
      </w:r>
      <w:r w:rsidR="001D2B3A" w:rsidRPr="00D86A75">
        <w:t xml:space="preserve">quiero obtener un </w:t>
      </w:r>
      <w:r w:rsidR="00502AF1" w:rsidRPr="00D86A75">
        <w:t>1</w:t>
      </w:r>
      <w:r w:rsidR="001D2B3A" w:rsidRPr="00D86A75">
        <w:t>0% de beneficio.</w:t>
      </w:r>
      <w:r w:rsidR="00502AF1" w:rsidRPr="00D86A75">
        <w:t xml:space="preserve"> </w:t>
      </w:r>
      <w:r w:rsidR="00E555D5">
        <w:t xml:space="preserve">Lo obtengo añadiendo al </w:t>
      </w:r>
      <w:r w:rsidR="00FF03E3">
        <w:t>precio</w:t>
      </w:r>
      <w:r w:rsidR="00502AF1" w:rsidRPr="00D86A75">
        <w:t xml:space="preserve"> de la venta</w:t>
      </w:r>
      <w:r w:rsidR="00FF03E3">
        <w:t xml:space="preserve"> </w:t>
      </w:r>
      <w:r w:rsidR="002B1B67" w:rsidRPr="00D86A75">
        <w:t>el 10%.</w:t>
      </w:r>
    </w:p>
    <w:p w:rsidR="00662417" w:rsidRDefault="00901A21" w:rsidP="00901A21">
      <w:pPr>
        <w:pStyle w:val="Prrafodelista"/>
        <w:numPr>
          <w:ilvl w:val="0"/>
          <w:numId w:val="14"/>
        </w:numPr>
        <w:spacing w:after="0" w:line="240" w:lineRule="auto"/>
      </w:pPr>
      <w:r w:rsidRPr="00901A21">
        <w:rPr>
          <w:i/>
        </w:rPr>
        <w:t>Cálculo del precio según</w:t>
      </w:r>
      <w:r w:rsidR="000B4E7F">
        <w:rPr>
          <w:i/>
        </w:rPr>
        <w:t xml:space="preserve"> la sensibilidad hacia el precio:</w:t>
      </w:r>
      <w:r w:rsidR="000B4E7F">
        <w:t xml:space="preserve"> </w:t>
      </w:r>
      <w:r w:rsidR="006F79DB">
        <w:t>en navidad rebajaría mi porcentaje de beneficio a la mitad, para que las personas pudieran hacer regalos a sus seres queridos.</w:t>
      </w:r>
    </w:p>
    <w:p w:rsidR="002D7197" w:rsidRPr="006A2F88" w:rsidRDefault="00E53886" w:rsidP="00E53886">
      <w:pPr>
        <w:pStyle w:val="Prrafodelista"/>
        <w:numPr>
          <w:ilvl w:val="0"/>
          <w:numId w:val="14"/>
        </w:numPr>
        <w:spacing w:after="0" w:line="240" w:lineRule="auto"/>
        <w:rPr>
          <w:i/>
        </w:rPr>
      </w:pPr>
      <w:r w:rsidRPr="00E53886">
        <w:rPr>
          <w:i/>
        </w:rPr>
        <w:t>Explicar qué criterio (precio sobre coste y criterio propio) creéis más adecuado y por qué:</w:t>
      </w:r>
      <w:r w:rsidR="00425FB6">
        <w:t xml:space="preserve"> </w:t>
      </w:r>
      <w:r w:rsidR="00F05FDB">
        <w:t>veo más adecuado el precio sobre coste porque siempre son ganancias</w:t>
      </w:r>
      <w:r w:rsidR="009034B9">
        <w:t xml:space="preserve"> lo que consigo</w:t>
      </w:r>
      <w:r w:rsidR="008D7EFB">
        <w:t xml:space="preserve">, aunque en realidad </w:t>
      </w:r>
      <w:r w:rsidR="000E7AFE">
        <w:t>usaría casi todos, menos</w:t>
      </w:r>
      <w:r w:rsidR="008D7EFB">
        <w:t xml:space="preserve"> “la psicología”</w:t>
      </w:r>
      <w:r w:rsidR="000E7AFE">
        <w:t>.</w:t>
      </w:r>
    </w:p>
    <w:p w:rsidR="006A2F88" w:rsidRPr="006A2F88" w:rsidRDefault="006A2F88" w:rsidP="006A2F88">
      <w:pPr>
        <w:spacing w:after="0" w:line="240" w:lineRule="auto"/>
      </w:pPr>
    </w:p>
    <w:p w:rsidR="006A2F88" w:rsidRDefault="006A2F88" w:rsidP="006A2F88">
      <w:pPr>
        <w:spacing w:after="0" w:line="240" w:lineRule="auto"/>
        <w:ind w:left="1416"/>
      </w:pPr>
      <w:r w:rsidRPr="006A2F88">
        <w:rPr>
          <w:u w:val="single"/>
        </w:rPr>
        <w:t>Promoción</w:t>
      </w:r>
      <w:r>
        <w:t>:</w:t>
      </w:r>
    </w:p>
    <w:p w:rsidR="006A2F88" w:rsidRDefault="00A801DA" w:rsidP="00A801DA">
      <w:pPr>
        <w:pStyle w:val="Prrafodelista"/>
        <w:numPr>
          <w:ilvl w:val="0"/>
          <w:numId w:val="15"/>
        </w:numPr>
        <w:spacing w:after="0" w:line="240" w:lineRule="auto"/>
      </w:pPr>
      <w:r w:rsidRPr="00A801DA">
        <w:rPr>
          <w:i/>
        </w:rPr>
        <w:t>Publicidad:</w:t>
      </w:r>
      <w:r w:rsidRPr="00A801DA">
        <w:t xml:space="preserve"> </w:t>
      </w:r>
      <w:r w:rsidR="00375CBE">
        <w:t>mi publicidad sería a trav</w:t>
      </w:r>
      <w:r w:rsidR="003B2327">
        <w:t>és de Internet y si contara con medios económicos suficientes usaría también la televisión.</w:t>
      </w:r>
    </w:p>
    <w:p w:rsidR="00883B9C" w:rsidRDefault="00883B9C" w:rsidP="00A801DA">
      <w:pPr>
        <w:pStyle w:val="Prrafodelista"/>
        <w:numPr>
          <w:ilvl w:val="0"/>
          <w:numId w:val="15"/>
        </w:numPr>
        <w:spacing w:after="0" w:line="240" w:lineRule="auto"/>
      </w:pPr>
      <w:r>
        <w:rPr>
          <w:i/>
        </w:rPr>
        <w:t>Promoción de las ventas:</w:t>
      </w:r>
      <w:r>
        <w:t xml:space="preserve"> </w:t>
      </w:r>
      <w:r w:rsidR="00E257B2">
        <w:t>descuentos, por cada diez compras o ventas se le rebajaría un 1% los beneficios obtenidos por la empresa hasta un máximo de un 5%.</w:t>
      </w:r>
    </w:p>
    <w:p w:rsidR="001D3B1C" w:rsidRDefault="001D3B1C" w:rsidP="001D3B1C">
      <w:pPr>
        <w:spacing w:after="0" w:line="240" w:lineRule="auto"/>
        <w:ind w:left="2124"/>
      </w:pPr>
      <w:r>
        <w:t xml:space="preserve">Si un usuario </w:t>
      </w:r>
      <w:r w:rsidR="00F40FF9">
        <w:t>h</w:t>
      </w:r>
      <w:r>
        <w:t>a comprado o vendido más de cien productos, se rebajaría a un 2% el beneficio obtenido por mi empresa.</w:t>
      </w:r>
    </w:p>
    <w:p w:rsidR="00F42E31" w:rsidRDefault="00F42E31" w:rsidP="00F42E31">
      <w:pPr>
        <w:spacing w:after="0" w:line="240" w:lineRule="auto"/>
        <w:ind w:left="2124"/>
      </w:pPr>
      <w:r>
        <w:t>En los meses en los que bajara el uso de mi servicio, bajaría a un 5% los beneficios de mi empresa.</w:t>
      </w:r>
    </w:p>
    <w:p w:rsidR="006B18DA" w:rsidRDefault="006B18DA" w:rsidP="006B18DA">
      <w:pPr>
        <w:spacing w:after="0" w:line="240" w:lineRule="auto"/>
      </w:pPr>
    </w:p>
    <w:p w:rsidR="006B18DA" w:rsidRDefault="006B18DA" w:rsidP="006B18DA">
      <w:pPr>
        <w:spacing w:after="0" w:line="240" w:lineRule="auto"/>
        <w:ind w:left="708" w:firstLine="708"/>
      </w:pPr>
      <w:r w:rsidRPr="006B18DA">
        <w:rPr>
          <w:u w:val="single"/>
        </w:rPr>
        <w:t>Distribución</w:t>
      </w:r>
      <w:r>
        <w:t>:</w:t>
      </w:r>
    </w:p>
    <w:p w:rsidR="006B18DA" w:rsidRPr="00A801DA" w:rsidRDefault="00713045" w:rsidP="00865F30">
      <w:pPr>
        <w:spacing w:after="0" w:line="240" w:lineRule="auto"/>
        <w:ind w:left="2124"/>
      </w:pPr>
      <w:r>
        <w:t>Un usuario vende un producto lo guarda hasta que la empresa asociada de transportes lo recoge y se lo da al nuevo propietario, el cual lo ha comprado desde la plataforma de mi empresa</w:t>
      </w:r>
      <w:r w:rsidR="00035698">
        <w:t xml:space="preserve"> al igual que el otro usuario lo ha expuesto</w:t>
      </w:r>
      <w:r>
        <w:t>.</w:t>
      </w:r>
    </w:p>
    <w:p w:rsidR="007A17C0" w:rsidRDefault="007A17C0">
      <w:pPr>
        <w:rPr>
          <w:b/>
        </w:rPr>
      </w:pPr>
      <w:r>
        <w:rPr>
          <w:b/>
        </w:rPr>
        <w:br w:type="page"/>
      </w:r>
    </w:p>
    <w:p w:rsidR="007A17C0" w:rsidRDefault="007A17C0" w:rsidP="003067F0">
      <w:pPr>
        <w:spacing w:after="0" w:line="240" w:lineRule="auto"/>
        <w:rPr>
          <w:b/>
        </w:rPr>
      </w:pPr>
      <w:bookmarkStart w:id="10" w:name="juridicoFormal"/>
      <w:r w:rsidRPr="007A17C0">
        <w:rPr>
          <w:b/>
        </w:rPr>
        <w:lastRenderedPageBreak/>
        <w:t>Plan Jurídico-Formal</w:t>
      </w:r>
    </w:p>
    <w:bookmarkEnd w:id="10"/>
    <w:p w:rsidR="007A17C0" w:rsidRDefault="007A17C0" w:rsidP="003067F0">
      <w:pPr>
        <w:spacing w:after="0" w:line="240" w:lineRule="auto"/>
      </w:pPr>
    </w:p>
    <w:p w:rsidR="00873369" w:rsidRPr="00873369" w:rsidRDefault="00873369" w:rsidP="00873369">
      <w:pPr>
        <w:pStyle w:val="Prrafodelista"/>
        <w:numPr>
          <w:ilvl w:val="0"/>
          <w:numId w:val="16"/>
        </w:numPr>
        <w:spacing w:after="0" w:line="240" w:lineRule="auto"/>
        <w:rPr>
          <w:b/>
        </w:rPr>
      </w:pPr>
      <w:r w:rsidRPr="00873369">
        <w:rPr>
          <w:b/>
        </w:rPr>
        <w:t>Tipo de Sociedad:</w:t>
      </w:r>
    </w:p>
    <w:p w:rsidR="00873369" w:rsidRDefault="00A95ACC" w:rsidP="003C7BA7">
      <w:pPr>
        <w:pStyle w:val="Prrafodelista"/>
        <w:numPr>
          <w:ilvl w:val="0"/>
          <w:numId w:val="17"/>
        </w:numPr>
        <w:spacing w:after="0" w:line="240" w:lineRule="auto"/>
      </w:pPr>
      <w:r>
        <w:t>Página 198 del libro.</w:t>
      </w:r>
    </w:p>
    <w:p w:rsidR="00A95ACC" w:rsidRDefault="00A95ACC" w:rsidP="00A95ACC">
      <w:pPr>
        <w:pStyle w:val="Prrafodelista"/>
        <w:numPr>
          <w:ilvl w:val="0"/>
          <w:numId w:val="16"/>
        </w:numPr>
        <w:spacing w:after="0" w:line="240" w:lineRule="auto"/>
      </w:pPr>
      <w:r>
        <w:t>Trámites:</w:t>
      </w:r>
    </w:p>
    <w:p w:rsidR="00A95ACC" w:rsidRPr="00CF7C56" w:rsidRDefault="00A95ACC" w:rsidP="00A95ACC">
      <w:pPr>
        <w:pStyle w:val="Prrafodelista"/>
        <w:numPr>
          <w:ilvl w:val="1"/>
          <w:numId w:val="16"/>
        </w:numPr>
        <w:spacing w:after="0" w:line="240" w:lineRule="auto"/>
      </w:pPr>
      <w:r>
        <w:t>Página 209 del libro.</w:t>
      </w:r>
    </w:p>
    <w:p w:rsidR="00892055" w:rsidRPr="00FA7135" w:rsidRDefault="00892055" w:rsidP="003067F0">
      <w:pPr>
        <w:spacing w:after="0" w:line="240" w:lineRule="auto"/>
      </w:pPr>
      <w:r>
        <w:rPr>
          <w:b/>
        </w:rPr>
        <w:br w:type="page"/>
      </w:r>
    </w:p>
    <w:p w:rsidR="00F95422" w:rsidRPr="00971C87" w:rsidRDefault="00EA0C4E" w:rsidP="00F95422">
      <w:pPr>
        <w:spacing w:after="0" w:line="240" w:lineRule="auto"/>
        <w:rPr>
          <w:b/>
        </w:rPr>
      </w:pPr>
      <w:bookmarkStart w:id="11" w:name="bibliografia"/>
      <w:r w:rsidRPr="00971C87">
        <w:rPr>
          <w:b/>
        </w:rPr>
        <w:lastRenderedPageBreak/>
        <w:t>Bibliografía</w:t>
      </w:r>
      <w:r w:rsidR="006146B8">
        <w:rPr>
          <w:b/>
        </w:rPr>
        <w:t>.</w:t>
      </w:r>
    </w:p>
    <w:bookmarkEnd w:id="11"/>
    <w:p w:rsidR="00EA0C4E" w:rsidRDefault="00EA0C4E" w:rsidP="00F95422">
      <w:pPr>
        <w:spacing w:after="0" w:line="240" w:lineRule="auto"/>
      </w:pPr>
    </w:p>
    <w:p w:rsidR="00D33FE4" w:rsidRPr="0039376E" w:rsidRDefault="00EA0C4E" w:rsidP="00D33FE4">
      <w:pPr>
        <w:pStyle w:val="Prrafodelista"/>
        <w:numPr>
          <w:ilvl w:val="0"/>
          <w:numId w:val="4"/>
        </w:numPr>
        <w:spacing w:after="0" w:line="240" w:lineRule="auto"/>
        <w:rPr>
          <w:rStyle w:val="Hipervnculo"/>
          <w:color w:val="auto"/>
          <w:u w:val="none"/>
        </w:rPr>
      </w:pPr>
      <w:r w:rsidRPr="00553BAB">
        <w:t>Salario mínimo interprofesional 2013</w:t>
      </w:r>
      <w:r>
        <w:t xml:space="preserve">: </w:t>
      </w:r>
      <w:hyperlink r:id="rId10" w:history="1">
        <w:r w:rsidR="00C80A3C" w:rsidRPr="00E57568">
          <w:rPr>
            <w:rStyle w:val="Hipervnculo"/>
          </w:rPr>
          <w:t>http://www.salariominimo.es/</w:t>
        </w:r>
      </w:hyperlink>
    </w:p>
    <w:p w:rsidR="0039376E" w:rsidRPr="00266953" w:rsidRDefault="0039376E" w:rsidP="0039376E">
      <w:pPr>
        <w:pStyle w:val="Prrafodelista"/>
        <w:numPr>
          <w:ilvl w:val="0"/>
          <w:numId w:val="4"/>
        </w:numPr>
        <w:spacing w:after="0" w:line="240" w:lineRule="auto"/>
      </w:pPr>
      <w:r>
        <w:rPr>
          <w:rStyle w:val="Hipervnculo"/>
          <w:color w:val="auto"/>
          <w:u w:val="none"/>
        </w:rPr>
        <w:t xml:space="preserve">Empresas de compra y venta: </w:t>
      </w:r>
      <w:hyperlink r:id="rId11" w:history="1">
        <w:r w:rsidRPr="00211636">
          <w:rPr>
            <w:rStyle w:val="Hipervnculo"/>
          </w:rPr>
          <w:t>https://www.google.es/search?hl=es&amp;q=compra+y+venta</w:t>
        </w:r>
      </w:hyperlink>
    </w:p>
    <w:sectPr w:rsidR="0039376E" w:rsidRPr="00266953" w:rsidSect="00781425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7C" w:rsidRDefault="001A727C" w:rsidP="00172BEB">
      <w:pPr>
        <w:spacing w:after="0" w:line="240" w:lineRule="auto"/>
      </w:pPr>
      <w:r>
        <w:separator/>
      </w:r>
    </w:p>
  </w:endnote>
  <w:endnote w:type="continuationSeparator" w:id="0">
    <w:p w:rsidR="001A727C" w:rsidRDefault="001A727C" w:rsidP="0017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7C" w:rsidRDefault="001A727C" w:rsidP="00172BEB">
      <w:pPr>
        <w:spacing w:after="0" w:line="240" w:lineRule="auto"/>
      </w:pPr>
      <w:r>
        <w:separator/>
      </w:r>
    </w:p>
  </w:footnote>
  <w:footnote w:type="continuationSeparator" w:id="0">
    <w:p w:rsidR="001A727C" w:rsidRDefault="001A727C" w:rsidP="0017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172BEB" w:rsidRPr="00FC746E">
      <w:tc>
        <w:tcPr>
          <w:tcW w:w="0" w:type="auto"/>
          <w:tcBorders>
            <w:right w:val="single" w:sz="6" w:space="0" w:color="000000" w:themeColor="text1"/>
          </w:tcBorders>
        </w:tcPr>
        <w:p w:rsidR="00172BEB" w:rsidRPr="004F5B7B" w:rsidRDefault="004F63DC" w:rsidP="001909ED">
          <w:pPr>
            <w:pStyle w:val="Encabezado"/>
            <w:jc w:val="right"/>
            <w:rPr>
              <w:color w:val="4F6228" w:themeColor="accent3" w:themeShade="80"/>
            </w:rPr>
          </w:pPr>
          <w:r w:rsidRPr="004F63DC">
            <w:rPr>
              <w:color w:val="4F6228" w:themeColor="accent3" w:themeShade="80"/>
            </w:rPr>
            <w:t>E</w:t>
          </w:r>
          <w:r>
            <w:rPr>
              <w:color w:val="4F6228" w:themeColor="accent3" w:themeShade="80"/>
            </w:rPr>
            <w:t>mpresa</w:t>
          </w:r>
          <w:r w:rsidR="001909ED" w:rsidRPr="004F5B7B">
            <w:rPr>
              <w:color w:val="4F6228" w:themeColor="accent3" w:themeShade="80"/>
            </w:rPr>
            <w:t xml:space="preserve">, </w:t>
          </w:r>
          <w:r w:rsidR="00234BDF" w:rsidRPr="004F5B7B">
            <w:rPr>
              <w:color w:val="4F6228" w:themeColor="accent3" w:themeShade="80"/>
            </w:rPr>
            <w:t>2</w:t>
          </w:r>
          <w:r w:rsidR="00172BEB" w:rsidRPr="004F5B7B">
            <w:rPr>
              <w:color w:val="4F6228" w:themeColor="accent3" w:themeShade="80"/>
            </w:rPr>
            <w:t>ºDAM</w:t>
          </w:r>
        </w:p>
        <w:p w:rsidR="00172BEB" w:rsidRPr="00FC746E" w:rsidRDefault="000717CD" w:rsidP="000717CD">
          <w:pPr>
            <w:pStyle w:val="Encabezado"/>
            <w:jc w:val="right"/>
            <w:rPr>
              <w:b/>
              <w:bCs/>
              <w:color w:val="4F6228" w:themeColor="accent3" w:themeShade="80"/>
            </w:rPr>
          </w:pPr>
          <w:r>
            <w:rPr>
              <w:b/>
              <w:bCs/>
              <w:color w:val="4F6228" w:themeColor="accent3" w:themeShade="80"/>
            </w:rPr>
            <w:t>Alex Gracia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172BEB" w:rsidRPr="00FC746E" w:rsidRDefault="00172BEB">
          <w:pPr>
            <w:pStyle w:val="Encabezado"/>
            <w:rPr>
              <w:b/>
              <w:bCs/>
              <w:color w:val="4F6228" w:themeColor="accent3" w:themeShade="80"/>
              <w:sz w:val="40"/>
              <w:szCs w:val="40"/>
            </w:rPr>
          </w:pPr>
          <w:r w:rsidRPr="00FC746E">
            <w:rPr>
              <w:color w:val="4F6228" w:themeColor="accent3" w:themeShade="80"/>
              <w:sz w:val="40"/>
              <w:szCs w:val="40"/>
            </w:rPr>
            <w:fldChar w:fldCharType="begin"/>
          </w:r>
          <w:r w:rsidRPr="00FC746E">
            <w:rPr>
              <w:color w:val="4F6228" w:themeColor="accent3" w:themeShade="80"/>
              <w:sz w:val="40"/>
              <w:szCs w:val="40"/>
            </w:rPr>
            <w:instrText>PAGE   \* MERGEFORMAT</w:instrText>
          </w:r>
          <w:r w:rsidRPr="00FC746E">
            <w:rPr>
              <w:color w:val="4F6228" w:themeColor="accent3" w:themeShade="80"/>
              <w:sz w:val="40"/>
              <w:szCs w:val="40"/>
            </w:rPr>
            <w:fldChar w:fldCharType="separate"/>
          </w:r>
          <w:r w:rsidR="00EB1F73">
            <w:rPr>
              <w:noProof/>
              <w:color w:val="4F6228" w:themeColor="accent3" w:themeShade="80"/>
              <w:sz w:val="40"/>
              <w:szCs w:val="40"/>
            </w:rPr>
            <w:t>10</w:t>
          </w:r>
          <w:r w:rsidRPr="00FC746E">
            <w:rPr>
              <w:color w:val="4F6228" w:themeColor="accent3" w:themeShade="80"/>
              <w:sz w:val="40"/>
              <w:szCs w:val="40"/>
            </w:rPr>
            <w:fldChar w:fldCharType="end"/>
          </w:r>
        </w:p>
      </w:tc>
    </w:tr>
  </w:tbl>
  <w:p w:rsidR="00172BEB" w:rsidRPr="00A63EFF" w:rsidRDefault="00172BEB">
    <w:pPr>
      <w:pStyle w:val="Encabezado"/>
      <w:rPr>
        <w:noProof/>
        <w:color w:val="4F6228" w:themeColor="accent3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182"/>
    <w:multiLevelType w:val="hybridMultilevel"/>
    <w:tmpl w:val="7786DE8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89F4431"/>
    <w:multiLevelType w:val="hybridMultilevel"/>
    <w:tmpl w:val="99C83E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B1DB1"/>
    <w:multiLevelType w:val="hybridMultilevel"/>
    <w:tmpl w:val="87C056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A0370"/>
    <w:multiLevelType w:val="hybridMultilevel"/>
    <w:tmpl w:val="265E289C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090645A"/>
    <w:multiLevelType w:val="hybridMultilevel"/>
    <w:tmpl w:val="141A70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E06A1"/>
    <w:multiLevelType w:val="hybridMultilevel"/>
    <w:tmpl w:val="17069014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DD86FD8"/>
    <w:multiLevelType w:val="hybridMultilevel"/>
    <w:tmpl w:val="FAD8F5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E75FA"/>
    <w:multiLevelType w:val="hybridMultilevel"/>
    <w:tmpl w:val="031A5D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C33A2"/>
    <w:multiLevelType w:val="hybridMultilevel"/>
    <w:tmpl w:val="FAD8F5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E0845"/>
    <w:multiLevelType w:val="hybridMultilevel"/>
    <w:tmpl w:val="71B82768"/>
    <w:lvl w:ilvl="0" w:tplc="CC7098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62C26B4"/>
    <w:multiLevelType w:val="hybridMultilevel"/>
    <w:tmpl w:val="4F20CCF4"/>
    <w:lvl w:ilvl="0" w:tplc="DDC42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788" w:hanging="360"/>
      </w:pPr>
    </w:lvl>
    <w:lvl w:ilvl="2" w:tplc="072A37EC">
      <w:start w:val="1"/>
      <w:numFmt w:val="lowerLetter"/>
      <w:lvlText w:val="%3)"/>
      <w:lvlJc w:val="left"/>
      <w:pPr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5B472A7"/>
    <w:multiLevelType w:val="hybridMultilevel"/>
    <w:tmpl w:val="0E8C6DC6"/>
    <w:lvl w:ilvl="0" w:tplc="DC66C580">
      <w:start w:val="1"/>
      <w:numFmt w:val="decimal"/>
      <w:lvlText w:val="%1."/>
      <w:lvlJc w:val="left"/>
      <w:pPr>
        <w:ind w:left="2136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72A90B5E"/>
    <w:multiLevelType w:val="hybridMultilevel"/>
    <w:tmpl w:val="18F020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F22E4"/>
    <w:multiLevelType w:val="hybridMultilevel"/>
    <w:tmpl w:val="EF9233D2"/>
    <w:lvl w:ilvl="0" w:tplc="63B696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0048AD"/>
    <w:multiLevelType w:val="hybridMultilevel"/>
    <w:tmpl w:val="668EBD7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0F">
      <w:start w:val="1"/>
      <w:numFmt w:val="decimal"/>
      <w:lvlText w:val="%3."/>
      <w:lvlJc w:val="lef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133055"/>
    <w:multiLevelType w:val="hybridMultilevel"/>
    <w:tmpl w:val="AE78B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71901"/>
    <w:multiLevelType w:val="hybridMultilevel"/>
    <w:tmpl w:val="43A44E5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7">
      <w:start w:val="1"/>
      <w:numFmt w:val="lowerLetter"/>
      <w:lvlText w:val="%2)"/>
      <w:lvlJc w:val="left"/>
      <w:pPr>
        <w:ind w:left="1788" w:hanging="360"/>
      </w:pPr>
    </w:lvl>
    <w:lvl w:ilvl="2" w:tplc="0C0A000F">
      <w:start w:val="1"/>
      <w:numFmt w:val="decimal"/>
      <w:lvlText w:val="%3."/>
      <w:lvlJc w:val="lef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3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3"/>
  </w:num>
  <w:num w:numId="13">
    <w:abstractNumId w:val="14"/>
  </w:num>
  <w:num w:numId="14">
    <w:abstractNumId w:val="11"/>
  </w:num>
  <w:num w:numId="15">
    <w:abstractNumId w:val="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51"/>
    <w:rsid w:val="00007433"/>
    <w:rsid w:val="00010AF5"/>
    <w:rsid w:val="00013BC9"/>
    <w:rsid w:val="00016E64"/>
    <w:rsid w:val="0002469C"/>
    <w:rsid w:val="0003108B"/>
    <w:rsid w:val="00035698"/>
    <w:rsid w:val="00037023"/>
    <w:rsid w:val="00040027"/>
    <w:rsid w:val="0004127B"/>
    <w:rsid w:val="00050C0A"/>
    <w:rsid w:val="000603C0"/>
    <w:rsid w:val="000653C5"/>
    <w:rsid w:val="00071505"/>
    <w:rsid w:val="000717CD"/>
    <w:rsid w:val="0007236F"/>
    <w:rsid w:val="0007297E"/>
    <w:rsid w:val="00073621"/>
    <w:rsid w:val="000860AF"/>
    <w:rsid w:val="00086BBC"/>
    <w:rsid w:val="000A08AB"/>
    <w:rsid w:val="000A1204"/>
    <w:rsid w:val="000A3677"/>
    <w:rsid w:val="000A409A"/>
    <w:rsid w:val="000B0023"/>
    <w:rsid w:val="000B2888"/>
    <w:rsid w:val="000B2CD5"/>
    <w:rsid w:val="000B4E7F"/>
    <w:rsid w:val="000B59B1"/>
    <w:rsid w:val="000C6FB6"/>
    <w:rsid w:val="000D145F"/>
    <w:rsid w:val="000D5855"/>
    <w:rsid w:val="000D5C4F"/>
    <w:rsid w:val="000E0939"/>
    <w:rsid w:val="000E31FC"/>
    <w:rsid w:val="000E6BCB"/>
    <w:rsid w:val="000E7AFE"/>
    <w:rsid w:val="000F53DD"/>
    <w:rsid w:val="000F7CCE"/>
    <w:rsid w:val="00102956"/>
    <w:rsid w:val="00103670"/>
    <w:rsid w:val="0010769E"/>
    <w:rsid w:val="001136AE"/>
    <w:rsid w:val="001175EE"/>
    <w:rsid w:val="00117B15"/>
    <w:rsid w:val="0012440D"/>
    <w:rsid w:val="0013074C"/>
    <w:rsid w:val="00133F7D"/>
    <w:rsid w:val="00134623"/>
    <w:rsid w:val="001413A3"/>
    <w:rsid w:val="00141BCF"/>
    <w:rsid w:val="00147061"/>
    <w:rsid w:val="00150CD0"/>
    <w:rsid w:val="0015238D"/>
    <w:rsid w:val="001535AC"/>
    <w:rsid w:val="001654FB"/>
    <w:rsid w:val="00172BEB"/>
    <w:rsid w:val="00187169"/>
    <w:rsid w:val="001909ED"/>
    <w:rsid w:val="00194274"/>
    <w:rsid w:val="001946FC"/>
    <w:rsid w:val="001A2C1E"/>
    <w:rsid w:val="001A50AB"/>
    <w:rsid w:val="001A5230"/>
    <w:rsid w:val="001A53AB"/>
    <w:rsid w:val="001A727C"/>
    <w:rsid w:val="001B55DD"/>
    <w:rsid w:val="001B5734"/>
    <w:rsid w:val="001C1AF6"/>
    <w:rsid w:val="001C41EE"/>
    <w:rsid w:val="001D1664"/>
    <w:rsid w:val="001D2B3A"/>
    <w:rsid w:val="001D3B1C"/>
    <w:rsid w:val="001D3D39"/>
    <w:rsid w:val="001D4750"/>
    <w:rsid w:val="001E03FD"/>
    <w:rsid w:val="001E0517"/>
    <w:rsid w:val="001F0322"/>
    <w:rsid w:val="001F4AA8"/>
    <w:rsid w:val="002009F7"/>
    <w:rsid w:val="00201BA5"/>
    <w:rsid w:val="00203E81"/>
    <w:rsid w:val="00206871"/>
    <w:rsid w:val="00212CD0"/>
    <w:rsid w:val="002151BF"/>
    <w:rsid w:val="00217A2B"/>
    <w:rsid w:val="00223D26"/>
    <w:rsid w:val="002265DF"/>
    <w:rsid w:val="00231244"/>
    <w:rsid w:val="00231D36"/>
    <w:rsid w:val="00234BDF"/>
    <w:rsid w:val="0023515D"/>
    <w:rsid w:val="002411D2"/>
    <w:rsid w:val="00242644"/>
    <w:rsid w:val="002433D0"/>
    <w:rsid w:val="00255044"/>
    <w:rsid w:val="0026058B"/>
    <w:rsid w:val="00266953"/>
    <w:rsid w:val="00271074"/>
    <w:rsid w:val="0027147A"/>
    <w:rsid w:val="002764BD"/>
    <w:rsid w:val="0027701C"/>
    <w:rsid w:val="00281E10"/>
    <w:rsid w:val="00282E8F"/>
    <w:rsid w:val="00285025"/>
    <w:rsid w:val="00295167"/>
    <w:rsid w:val="002A233D"/>
    <w:rsid w:val="002A31F0"/>
    <w:rsid w:val="002A406C"/>
    <w:rsid w:val="002B15E6"/>
    <w:rsid w:val="002B1B67"/>
    <w:rsid w:val="002B316E"/>
    <w:rsid w:val="002C0A47"/>
    <w:rsid w:val="002C24F7"/>
    <w:rsid w:val="002C5369"/>
    <w:rsid w:val="002D1C91"/>
    <w:rsid w:val="002D4237"/>
    <w:rsid w:val="002D6DC3"/>
    <w:rsid w:val="002D7197"/>
    <w:rsid w:val="002E4126"/>
    <w:rsid w:val="002F084C"/>
    <w:rsid w:val="002F4214"/>
    <w:rsid w:val="002F4257"/>
    <w:rsid w:val="003067F0"/>
    <w:rsid w:val="00306EB1"/>
    <w:rsid w:val="00307AF0"/>
    <w:rsid w:val="00312D6B"/>
    <w:rsid w:val="00317837"/>
    <w:rsid w:val="00323BE7"/>
    <w:rsid w:val="00330217"/>
    <w:rsid w:val="003331D4"/>
    <w:rsid w:val="003352EB"/>
    <w:rsid w:val="0033610F"/>
    <w:rsid w:val="00341885"/>
    <w:rsid w:val="0034229D"/>
    <w:rsid w:val="0034500A"/>
    <w:rsid w:val="00345EC8"/>
    <w:rsid w:val="003477E9"/>
    <w:rsid w:val="00356859"/>
    <w:rsid w:val="003600E6"/>
    <w:rsid w:val="00362348"/>
    <w:rsid w:val="003643BA"/>
    <w:rsid w:val="00364434"/>
    <w:rsid w:val="00371A6E"/>
    <w:rsid w:val="00375CBE"/>
    <w:rsid w:val="00387CDC"/>
    <w:rsid w:val="003931C3"/>
    <w:rsid w:val="0039372B"/>
    <w:rsid w:val="0039376E"/>
    <w:rsid w:val="003A5C2B"/>
    <w:rsid w:val="003B1059"/>
    <w:rsid w:val="003B2327"/>
    <w:rsid w:val="003B337C"/>
    <w:rsid w:val="003B626C"/>
    <w:rsid w:val="003C5D4B"/>
    <w:rsid w:val="003C7A1A"/>
    <w:rsid w:val="003C7BA7"/>
    <w:rsid w:val="003D6640"/>
    <w:rsid w:val="003E01C9"/>
    <w:rsid w:val="003E09F7"/>
    <w:rsid w:val="003E0BB4"/>
    <w:rsid w:val="003E3BD9"/>
    <w:rsid w:val="003E4E4B"/>
    <w:rsid w:val="003F427A"/>
    <w:rsid w:val="00400E12"/>
    <w:rsid w:val="00401DDE"/>
    <w:rsid w:val="00403E72"/>
    <w:rsid w:val="00412FEC"/>
    <w:rsid w:val="00414829"/>
    <w:rsid w:val="00416BFE"/>
    <w:rsid w:val="00421FB0"/>
    <w:rsid w:val="0042266F"/>
    <w:rsid w:val="00425FB6"/>
    <w:rsid w:val="004306F3"/>
    <w:rsid w:val="00432C3A"/>
    <w:rsid w:val="0043494B"/>
    <w:rsid w:val="004422A2"/>
    <w:rsid w:val="004440C6"/>
    <w:rsid w:val="00447FD4"/>
    <w:rsid w:val="00450AC4"/>
    <w:rsid w:val="0045388B"/>
    <w:rsid w:val="004633F3"/>
    <w:rsid w:val="00463BDB"/>
    <w:rsid w:val="0047341A"/>
    <w:rsid w:val="004735AE"/>
    <w:rsid w:val="00473AED"/>
    <w:rsid w:val="00483A95"/>
    <w:rsid w:val="0049036A"/>
    <w:rsid w:val="00491E19"/>
    <w:rsid w:val="004945E6"/>
    <w:rsid w:val="004A3EBB"/>
    <w:rsid w:val="004B2371"/>
    <w:rsid w:val="004B2493"/>
    <w:rsid w:val="004C0338"/>
    <w:rsid w:val="004C1F61"/>
    <w:rsid w:val="004C4916"/>
    <w:rsid w:val="004D0116"/>
    <w:rsid w:val="004D1D3A"/>
    <w:rsid w:val="004D457E"/>
    <w:rsid w:val="004D7D25"/>
    <w:rsid w:val="004E1575"/>
    <w:rsid w:val="004E36AD"/>
    <w:rsid w:val="004E3F0C"/>
    <w:rsid w:val="004E3FB1"/>
    <w:rsid w:val="004E7C04"/>
    <w:rsid w:val="004F2EFB"/>
    <w:rsid w:val="004F5B7B"/>
    <w:rsid w:val="004F63DC"/>
    <w:rsid w:val="00502AF1"/>
    <w:rsid w:val="0050455E"/>
    <w:rsid w:val="0052049A"/>
    <w:rsid w:val="005308AB"/>
    <w:rsid w:val="00533898"/>
    <w:rsid w:val="00534952"/>
    <w:rsid w:val="00541B5E"/>
    <w:rsid w:val="00553BAB"/>
    <w:rsid w:val="00560104"/>
    <w:rsid w:val="005617DC"/>
    <w:rsid w:val="00562035"/>
    <w:rsid w:val="005677AF"/>
    <w:rsid w:val="00584394"/>
    <w:rsid w:val="00585027"/>
    <w:rsid w:val="005952CD"/>
    <w:rsid w:val="005A2015"/>
    <w:rsid w:val="005A4D51"/>
    <w:rsid w:val="005A7CBE"/>
    <w:rsid w:val="005B743F"/>
    <w:rsid w:val="005B7C5F"/>
    <w:rsid w:val="005C0A5B"/>
    <w:rsid w:val="005C16EF"/>
    <w:rsid w:val="005C6359"/>
    <w:rsid w:val="005C69A6"/>
    <w:rsid w:val="005C79F8"/>
    <w:rsid w:val="005D45E3"/>
    <w:rsid w:val="005E1C80"/>
    <w:rsid w:val="005E3E2F"/>
    <w:rsid w:val="005E53AF"/>
    <w:rsid w:val="005E7E6F"/>
    <w:rsid w:val="005F2B65"/>
    <w:rsid w:val="006126A0"/>
    <w:rsid w:val="006132DD"/>
    <w:rsid w:val="006146B8"/>
    <w:rsid w:val="00617C25"/>
    <w:rsid w:val="00621BE1"/>
    <w:rsid w:val="00627570"/>
    <w:rsid w:val="00627A0D"/>
    <w:rsid w:val="0063598D"/>
    <w:rsid w:val="00636074"/>
    <w:rsid w:val="00640539"/>
    <w:rsid w:val="00641585"/>
    <w:rsid w:val="0064162F"/>
    <w:rsid w:val="00642858"/>
    <w:rsid w:val="00644729"/>
    <w:rsid w:val="00644B9A"/>
    <w:rsid w:val="006461B8"/>
    <w:rsid w:val="006470D1"/>
    <w:rsid w:val="006554FC"/>
    <w:rsid w:val="0065730D"/>
    <w:rsid w:val="00660C13"/>
    <w:rsid w:val="00662417"/>
    <w:rsid w:val="006654D2"/>
    <w:rsid w:val="006664E5"/>
    <w:rsid w:val="00675A95"/>
    <w:rsid w:val="006815EF"/>
    <w:rsid w:val="00684A17"/>
    <w:rsid w:val="00692961"/>
    <w:rsid w:val="00694271"/>
    <w:rsid w:val="006A2F88"/>
    <w:rsid w:val="006A40C4"/>
    <w:rsid w:val="006A4B73"/>
    <w:rsid w:val="006A5B02"/>
    <w:rsid w:val="006A64C0"/>
    <w:rsid w:val="006A6CA3"/>
    <w:rsid w:val="006B0B47"/>
    <w:rsid w:val="006B18DA"/>
    <w:rsid w:val="006B5056"/>
    <w:rsid w:val="006D5A58"/>
    <w:rsid w:val="006E0FDC"/>
    <w:rsid w:val="006E221B"/>
    <w:rsid w:val="006F64F2"/>
    <w:rsid w:val="006F79DB"/>
    <w:rsid w:val="00700527"/>
    <w:rsid w:val="007048A3"/>
    <w:rsid w:val="00706306"/>
    <w:rsid w:val="0071291E"/>
    <w:rsid w:val="00713045"/>
    <w:rsid w:val="00722E36"/>
    <w:rsid w:val="00730518"/>
    <w:rsid w:val="00731C9C"/>
    <w:rsid w:val="0074191C"/>
    <w:rsid w:val="00742261"/>
    <w:rsid w:val="0074328B"/>
    <w:rsid w:val="00744305"/>
    <w:rsid w:val="00744520"/>
    <w:rsid w:val="0075039B"/>
    <w:rsid w:val="00750BE7"/>
    <w:rsid w:val="00750CCC"/>
    <w:rsid w:val="007513FB"/>
    <w:rsid w:val="00752590"/>
    <w:rsid w:val="007635C1"/>
    <w:rsid w:val="00773939"/>
    <w:rsid w:val="007745D8"/>
    <w:rsid w:val="00777BEA"/>
    <w:rsid w:val="00781425"/>
    <w:rsid w:val="00790E30"/>
    <w:rsid w:val="007917E0"/>
    <w:rsid w:val="007A17C0"/>
    <w:rsid w:val="007A4310"/>
    <w:rsid w:val="007A536F"/>
    <w:rsid w:val="007A7088"/>
    <w:rsid w:val="007A7B5B"/>
    <w:rsid w:val="007B5736"/>
    <w:rsid w:val="007C36AC"/>
    <w:rsid w:val="007C4FEB"/>
    <w:rsid w:val="007C6A9B"/>
    <w:rsid w:val="007C7018"/>
    <w:rsid w:val="007D088D"/>
    <w:rsid w:val="007D24AA"/>
    <w:rsid w:val="007E33B4"/>
    <w:rsid w:val="007E4C6E"/>
    <w:rsid w:val="007E69CA"/>
    <w:rsid w:val="007F0C5D"/>
    <w:rsid w:val="007F11C4"/>
    <w:rsid w:val="007F3196"/>
    <w:rsid w:val="007F7173"/>
    <w:rsid w:val="00801F08"/>
    <w:rsid w:val="00810B01"/>
    <w:rsid w:val="008110EE"/>
    <w:rsid w:val="008145A2"/>
    <w:rsid w:val="00814800"/>
    <w:rsid w:val="00816867"/>
    <w:rsid w:val="00817648"/>
    <w:rsid w:val="00822109"/>
    <w:rsid w:val="00826151"/>
    <w:rsid w:val="00827501"/>
    <w:rsid w:val="00831B11"/>
    <w:rsid w:val="00833A52"/>
    <w:rsid w:val="008437E7"/>
    <w:rsid w:val="00847923"/>
    <w:rsid w:val="008523F8"/>
    <w:rsid w:val="00857CAB"/>
    <w:rsid w:val="00863532"/>
    <w:rsid w:val="008647DD"/>
    <w:rsid w:val="00865F30"/>
    <w:rsid w:val="008662BB"/>
    <w:rsid w:val="00870564"/>
    <w:rsid w:val="00872A30"/>
    <w:rsid w:val="00873369"/>
    <w:rsid w:val="008750B2"/>
    <w:rsid w:val="00876710"/>
    <w:rsid w:val="00876EB6"/>
    <w:rsid w:val="00883B9C"/>
    <w:rsid w:val="008843C3"/>
    <w:rsid w:val="00885E6D"/>
    <w:rsid w:val="008908DD"/>
    <w:rsid w:val="00892055"/>
    <w:rsid w:val="00894A4A"/>
    <w:rsid w:val="00896788"/>
    <w:rsid w:val="008977AE"/>
    <w:rsid w:val="008A03C3"/>
    <w:rsid w:val="008A1557"/>
    <w:rsid w:val="008A3250"/>
    <w:rsid w:val="008A7EF2"/>
    <w:rsid w:val="008B02E3"/>
    <w:rsid w:val="008B0F77"/>
    <w:rsid w:val="008B3769"/>
    <w:rsid w:val="008B4330"/>
    <w:rsid w:val="008B57A6"/>
    <w:rsid w:val="008B64AD"/>
    <w:rsid w:val="008C4156"/>
    <w:rsid w:val="008D31BC"/>
    <w:rsid w:val="008D5CBE"/>
    <w:rsid w:val="008D7EFB"/>
    <w:rsid w:val="008E0032"/>
    <w:rsid w:val="008E03F9"/>
    <w:rsid w:val="008E508B"/>
    <w:rsid w:val="008E641D"/>
    <w:rsid w:val="008F3538"/>
    <w:rsid w:val="008F593D"/>
    <w:rsid w:val="008F5C50"/>
    <w:rsid w:val="00901A21"/>
    <w:rsid w:val="009034B9"/>
    <w:rsid w:val="00905103"/>
    <w:rsid w:val="00906911"/>
    <w:rsid w:val="00913F3E"/>
    <w:rsid w:val="00916752"/>
    <w:rsid w:val="009209C0"/>
    <w:rsid w:val="00924567"/>
    <w:rsid w:val="00926DEA"/>
    <w:rsid w:val="00930C54"/>
    <w:rsid w:val="00935EF8"/>
    <w:rsid w:val="00936372"/>
    <w:rsid w:val="00936D70"/>
    <w:rsid w:val="00937F6C"/>
    <w:rsid w:val="009413B4"/>
    <w:rsid w:val="009517D5"/>
    <w:rsid w:val="009531CC"/>
    <w:rsid w:val="00962AFB"/>
    <w:rsid w:val="00970FD8"/>
    <w:rsid w:val="00971C87"/>
    <w:rsid w:val="00971DD0"/>
    <w:rsid w:val="00973F9C"/>
    <w:rsid w:val="00976EC2"/>
    <w:rsid w:val="009844DB"/>
    <w:rsid w:val="00987796"/>
    <w:rsid w:val="00990F48"/>
    <w:rsid w:val="009A0D21"/>
    <w:rsid w:val="009A2D59"/>
    <w:rsid w:val="009A3C2D"/>
    <w:rsid w:val="009A51C4"/>
    <w:rsid w:val="009C0EA8"/>
    <w:rsid w:val="009D60CD"/>
    <w:rsid w:val="009D6EAF"/>
    <w:rsid w:val="009E0ED6"/>
    <w:rsid w:val="009E1AE3"/>
    <w:rsid w:val="009E21D2"/>
    <w:rsid w:val="009E557D"/>
    <w:rsid w:val="009F1983"/>
    <w:rsid w:val="00A01216"/>
    <w:rsid w:val="00A10CAD"/>
    <w:rsid w:val="00A14E19"/>
    <w:rsid w:val="00A16824"/>
    <w:rsid w:val="00A1773D"/>
    <w:rsid w:val="00A247CA"/>
    <w:rsid w:val="00A24E43"/>
    <w:rsid w:val="00A24FF6"/>
    <w:rsid w:val="00A30256"/>
    <w:rsid w:val="00A32B9B"/>
    <w:rsid w:val="00A41F2E"/>
    <w:rsid w:val="00A4479E"/>
    <w:rsid w:val="00A51FE9"/>
    <w:rsid w:val="00A53A00"/>
    <w:rsid w:val="00A54D90"/>
    <w:rsid w:val="00A56669"/>
    <w:rsid w:val="00A63EFF"/>
    <w:rsid w:val="00A6687E"/>
    <w:rsid w:val="00A672FA"/>
    <w:rsid w:val="00A74C09"/>
    <w:rsid w:val="00A801DA"/>
    <w:rsid w:val="00A8352C"/>
    <w:rsid w:val="00A86DF0"/>
    <w:rsid w:val="00A91582"/>
    <w:rsid w:val="00A95786"/>
    <w:rsid w:val="00A95ACC"/>
    <w:rsid w:val="00A96EF3"/>
    <w:rsid w:val="00AA31AC"/>
    <w:rsid w:val="00AA5509"/>
    <w:rsid w:val="00AB16F1"/>
    <w:rsid w:val="00AB6527"/>
    <w:rsid w:val="00AC2583"/>
    <w:rsid w:val="00AC4843"/>
    <w:rsid w:val="00AC599E"/>
    <w:rsid w:val="00AC5DD8"/>
    <w:rsid w:val="00AD5B6B"/>
    <w:rsid w:val="00AE1028"/>
    <w:rsid w:val="00AE464B"/>
    <w:rsid w:val="00AE5FC1"/>
    <w:rsid w:val="00AE7A35"/>
    <w:rsid w:val="00AF1BC8"/>
    <w:rsid w:val="00AF4BD5"/>
    <w:rsid w:val="00AF5007"/>
    <w:rsid w:val="00AF74F0"/>
    <w:rsid w:val="00AF79EB"/>
    <w:rsid w:val="00B10840"/>
    <w:rsid w:val="00B21E3D"/>
    <w:rsid w:val="00B27DF6"/>
    <w:rsid w:val="00B3635D"/>
    <w:rsid w:val="00B4141B"/>
    <w:rsid w:val="00B428BE"/>
    <w:rsid w:val="00B50FA0"/>
    <w:rsid w:val="00B51191"/>
    <w:rsid w:val="00B536AE"/>
    <w:rsid w:val="00B609D8"/>
    <w:rsid w:val="00B66039"/>
    <w:rsid w:val="00B764A9"/>
    <w:rsid w:val="00B76B6D"/>
    <w:rsid w:val="00B76BBE"/>
    <w:rsid w:val="00B9645F"/>
    <w:rsid w:val="00BA6FAF"/>
    <w:rsid w:val="00BB2D07"/>
    <w:rsid w:val="00BB6B5A"/>
    <w:rsid w:val="00BD1F9A"/>
    <w:rsid w:val="00BD259D"/>
    <w:rsid w:val="00BD425B"/>
    <w:rsid w:val="00BD57F8"/>
    <w:rsid w:val="00BD70CC"/>
    <w:rsid w:val="00BE094C"/>
    <w:rsid w:val="00BF0153"/>
    <w:rsid w:val="00BF4E01"/>
    <w:rsid w:val="00BF7C8B"/>
    <w:rsid w:val="00C006B2"/>
    <w:rsid w:val="00C02645"/>
    <w:rsid w:val="00C029AF"/>
    <w:rsid w:val="00C109A2"/>
    <w:rsid w:val="00C24586"/>
    <w:rsid w:val="00C268B9"/>
    <w:rsid w:val="00C26F8B"/>
    <w:rsid w:val="00C3720D"/>
    <w:rsid w:val="00C3728F"/>
    <w:rsid w:val="00C4188A"/>
    <w:rsid w:val="00C51341"/>
    <w:rsid w:val="00C5172B"/>
    <w:rsid w:val="00C543FE"/>
    <w:rsid w:val="00C60BC1"/>
    <w:rsid w:val="00C67050"/>
    <w:rsid w:val="00C67EBF"/>
    <w:rsid w:val="00C70BD2"/>
    <w:rsid w:val="00C7583A"/>
    <w:rsid w:val="00C80A3C"/>
    <w:rsid w:val="00C96633"/>
    <w:rsid w:val="00CA1E48"/>
    <w:rsid w:val="00CA220D"/>
    <w:rsid w:val="00CA2C7E"/>
    <w:rsid w:val="00CA2D4E"/>
    <w:rsid w:val="00CB2009"/>
    <w:rsid w:val="00CB434F"/>
    <w:rsid w:val="00CB6F8D"/>
    <w:rsid w:val="00CB7196"/>
    <w:rsid w:val="00CC7E20"/>
    <w:rsid w:val="00CD3A8C"/>
    <w:rsid w:val="00CD3CB9"/>
    <w:rsid w:val="00CD674D"/>
    <w:rsid w:val="00CD7E9C"/>
    <w:rsid w:val="00CE0520"/>
    <w:rsid w:val="00CF248D"/>
    <w:rsid w:val="00CF78C2"/>
    <w:rsid w:val="00CF7C56"/>
    <w:rsid w:val="00CF7FBA"/>
    <w:rsid w:val="00D02093"/>
    <w:rsid w:val="00D042B2"/>
    <w:rsid w:val="00D07F79"/>
    <w:rsid w:val="00D12A31"/>
    <w:rsid w:val="00D140CF"/>
    <w:rsid w:val="00D263B7"/>
    <w:rsid w:val="00D32655"/>
    <w:rsid w:val="00D33441"/>
    <w:rsid w:val="00D33FE4"/>
    <w:rsid w:val="00D47794"/>
    <w:rsid w:val="00D5110A"/>
    <w:rsid w:val="00D5363E"/>
    <w:rsid w:val="00D54765"/>
    <w:rsid w:val="00D557B5"/>
    <w:rsid w:val="00D56A42"/>
    <w:rsid w:val="00D64B39"/>
    <w:rsid w:val="00D72ECF"/>
    <w:rsid w:val="00D80E8F"/>
    <w:rsid w:val="00D858CE"/>
    <w:rsid w:val="00D86A75"/>
    <w:rsid w:val="00D87C53"/>
    <w:rsid w:val="00D91AEA"/>
    <w:rsid w:val="00DA1A39"/>
    <w:rsid w:val="00DA3C91"/>
    <w:rsid w:val="00DC2FF0"/>
    <w:rsid w:val="00DC42FC"/>
    <w:rsid w:val="00DC6140"/>
    <w:rsid w:val="00DC6F3F"/>
    <w:rsid w:val="00DD3523"/>
    <w:rsid w:val="00DD3FD5"/>
    <w:rsid w:val="00DD65F8"/>
    <w:rsid w:val="00DE0A83"/>
    <w:rsid w:val="00DE6E1F"/>
    <w:rsid w:val="00DF4431"/>
    <w:rsid w:val="00DF771E"/>
    <w:rsid w:val="00E06B45"/>
    <w:rsid w:val="00E06F7E"/>
    <w:rsid w:val="00E0779B"/>
    <w:rsid w:val="00E117D7"/>
    <w:rsid w:val="00E1229D"/>
    <w:rsid w:val="00E12450"/>
    <w:rsid w:val="00E14E0B"/>
    <w:rsid w:val="00E24A34"/>
    <w:rsid w:val="00E257B2"/>
    <w:rsid w:val="00E34A39"/>
    <w:rsid w:val="00E37DAD"/>
    <w:rsid w:val="00E400CC"/>
    <w:rsid w:val="00E426D7"/>
    <w:rsid w:val="00E454B5"/>
    <w:rsid w:val="00E5154B"/>
    <w:rsid w:val="00E53886"/>
    <w:rsid w:val="00E53901"/>
    <w:rsid w:val="00E53990"/>
    <w:rsid w:val="00E555D5"/>
    <w:rsid w:val="00E56BC6"/>
    <w:rsid w:val="00E6154E"/>
    <w:rsid w:val="00E632AC"/>
    <w:rsid w:val="00E65B3A"/>
    <w:rsid w:val="00E66205"/>
    <w:rsid w:val="00E71E14"/>
    <w:rsid w:val="00E75B00"/>
    <w:rsid w:val="00E760DF"/>
    <w:rsid w:val="00E760ED"/>
    <w:rsid w:val="00E777BF"/>
    <w:rsid w:val="00E87275"/>
    <w:rsid w:val="00E9076B"/>
    <w:rsid w:val="00E94193"/>
    <w:rsid w:val="00E94B47"/>
    <w:rsid w:val="00E94BFA"/>
    <w:rsid w:val="00EA0C4E"/>
    <w:rsid w:val="00EA2EA3"/>
    <w:rsid w:val="00EA5ED5"/>
    <w:rsid w:val="00EA67CD"/>
    <w:rsid w:val="00EA7B2D"/>
    <w:rsid w:val="00EB1F73"/>
    <w:rsid w:val="00EB308D"/>
    <w:rsid w:val="00EB5AB5"/>
    <w:rsid w:val="00EB6604"/>
    <w:rsid w:val="00EC0820"/>
    <w:rsid w:val="00EC106B"/>
    <w:rsid w:val="00EC4061"/>
    <w:rsid w:val="00EC7007"/>
    <w:rsid w:val="00EC7C70"/>
    <w:rsid w:val="00ED0F9D"/>
    <w:rsid w:val="00ED0FE9"/>
    <w:rsid w:val="00EE1D3E"/>
    <w:rsid w:val="00EE22A2"/>
    <w:rsid w:val="00EE2AE6"/>
    <w:rsid w:val="00EF0796"/>
    <w:rsid w:val="00EF0A7A"/>
    <w:rsid w:val="00F03962"/>
    <w:rsid w:val="00F04747"/>
    <w:rsid w:val="00F05DE9"/>
    <w:rsid w:val="00F05FDB"/>
    <w:rsid w:val="00F06711"/>
    <w:rsid w:val="00F114A1"/>
    <w:rsid w:val="00F137B9"/>
    <w:rsid w:val="00F16389"/>
    <w:rsid w:val="00F173BA"/>
    <w:rsid w:val="00F22A7D"/>
    <w:rsid w:val="00F27B2D"/>
    <w:rsid w:val="00F31984"/>
    <w:rsid w:val="00F3347E"/>
    <w:rsid w:val="00F340FD"/>
    <w:rsid w:val="00F40FF9"/>
    <w:rsid w:val="00F421C9"/>
    <w:rsid w:val="00F42E31"/>
    <w:rsid w:val="00F4352C"/>
    <w:rsid w:val="00F66A8D"/>
    <w:rsid w:val="00F77051"/>
    <w:rsid w:val="00F770CF"/>
    <w:rsid w:val="00F83726"/>
    <w:rsid w:val="00F87F27"/>
    <w:rsid w:val="00F91CF8"/>
    <w:rsid w:val="00F92AF0"/>
    <w:rsid w:val="00F948C8"/>
    <w:rsid w:val="00F95422"/>
    <w:rsid w:val="00F968A9"/>
    <w:rsid w:val="00FA2446"/>
    <w:rsid w:val="00FA7135"/>
    <w:rsid w:val="00FB6F85"/>
    <w:rsid w:val="00FB7F6F"/>
    <w:rsid w:val="00FC5B32"/>
    <w:rsid w:val="00FC7826"/>
    <w:rsid w:val="00FD4AAA"/>
    <w:rsid w:val="00FE2802"/>
    <w:rsid w:val="00FF03E3"/>
    <w:rsid w:val="00FF307C"/>
    <w:rsid w:val="00FF3719"/>
    <w:rsid w:val="00FF5224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14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42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4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EB"/>
  </w:style>
  <w:style w:type="paragraph" w:styleId="Piedepgina">
    <w:name w:val="footer"/>
    <w:basedOn w:val="Normal"/>
    <w:link w:val="Piedepgina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EB"/>
  </w:style>
  <w:style w:type="character" w:styleId="Hipervnculo">
    <w:name w:val="Hyperlink"/>
    <w:basedOn w:val="Fuentedeprrafopredeter"/>
    <w:uiPriority w:val="99"/>
    <w:unhideWhenUsed/>
    <w:rsid w:val="00E06B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4A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5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14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42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4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EB"/>
  </w:style>
  <w:style w:type="paragraph" w:styleId="Piedepgina">
    <w:name w:val="footer"/>
    <w:basedOn w:val="Normal"/>
    <w:link w:val="PiedepginaCar"/>
    <w:uiPriority w:val="99"/>
    <w:unhideWhenUsed/>
    <w:rsid w:val="00172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EB"/>
  </w:style>
  <w:style w:type="character" w:styleId="Hipervnculo">
    <w:name w:val="Hyperlink"/>
    <w:basedOn w:val="Fuentedeprrafopredeter"/>
    <w:uiPriority w:val="99"/>
    <w:unhideWhenUsed/>
    <w:rsid w:val="00E06B4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4A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5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es/search?hl=es&amp;q=compra+y+venta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alariominimo.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onimo\Documents\Personalizaci&#243;n\PlantillasWord\Plantilla%20de%20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2014-02-07T00:00:00</PublishDate>
  <Abstract>Documento que contiene del punto uno al ocho del pdf “2-Guion Plan de Empresa.pdf”.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word.dotx</Template>
  <TotalTime>20</TotalTime>
  <Pages>14</Pages>
  <Words>1815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EMPRESA, 2ºDAM</Company>
  <LinksUpToDate>false</LinksUpToDate>
  <CharactersWithSpaces>11780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>Tienda de compra y venta online</dc:subject>
  <dc:creator>Alex Gracia</dc:creator>
  <cp:lastModifiedBy>anonimo</cp:lastModifiedBy>
  <cp:revision>6</cp:revision>
  <cp:lastPrinted>2014-02-07T16:25:00Z</cp:lastPrinted>
  <dcterms:created xsi:type="dcterms:W3CDTF">2014-02-07T16:25:00Z</dcterms:created>
  <dcterms:modified xsi:type="dcterms:W3CDTF">2014-11-01T17:11:00Z</dcterms:modified>
</cp:coreProperties>
</file>